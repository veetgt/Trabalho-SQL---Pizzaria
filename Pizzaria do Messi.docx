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9B27" w14:textId="77777777" w:rsidR="005E37A4" w:rsidRDefault="005E37A4" w:rsidP="00751466">
      <w:pPr>
        <w:pStyle w:val="Ttulo"/>
        <w:jc w:val="center"/>
        <w:rPr>
          <w:rFonts w:ascii="Algerian" w:hAnsi="Algerian"/>
          <w:b/>
          <w:color w:val="000000" w:themeColor="text1"/>
          <w:spacing w:val="0"/>
          <w:highlight w:val="yellow"/>
          <w:lang w:val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2AE747" w14:textId="77777777" w:rsidR="005E37A4" w:rsidRDefault="005E37A4" w:rsidP="00751466">
      <w:pPr>
        <w:pStyle w:val="Ttulo"/>
        <w:jc w:val="center"/>
        <w:rPr>
          <w:rFonts w:ascii="Algerian" w:hAnsi="Algerian"/>
          <w:b/>
          <w:color w:val="000000" w:themeColor="text1"/>
          <w:spacing w:val="0"/>
          <w:highlight w:val="yellow"/>
          <w:lang w:val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0B6193" w14:textId="48251F34" w:rsidR="008E1F2B" w:rsidRPr="005E37A4" w:rsidRDefault="005E37A4" w:rsidP="00751466">
      <w:pPr>
        <w:pStyle w:val="Ttulo"/>
        <w:jc w:val="center"/>
        <w:rPr>
          <w:rFonts w:ascii="Algerian" w:hAnsi="Algerian"/>
          <w:b/>
          <w:color w:val="000000" w:themeColor="text1"/>
          <w:spacing w:val="0"/>
          <w:highlight w:val="yellow"/>
          <w:lang w:val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37A4">
        <w:rPr>
          <w:rFonts w:ascii="Algerian" w:hAnsi="Algerian"/>
          <w:b/>
          <w:color w:val="000000" w:themeColor="text1"/>
          <w:spacing w:val="0"/>
          <w:highlight w:val="yellow"/>
          <w:lang w:val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Pizzaria do Messi</w:t>
      </w:r>
    </w:p>
    <w:p w14:paraId="6EE84265" w14:textId="06C33EA3" w:rsidR="008E1F2B" w:rsidRDefault="005E37A4" w:rsidP="00751466">
      <w:pPr>
        <w:pStyle w:val="Ttulo"/>
        <w:jc w:val="center"/>
        <w:rPr>
          <w:b/>
          <w:color w:val="000000" w:themeColor="text1"/>
          <w:spacing w:val="0"/>
          <w:highlight w:val="yellow"/>
          <w:lang w:val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pacing w:val="0"/>
          <w:lang w:val="pt-BR"/>
        </w:rPr>
        <w:drawing>
          <wp:inline distT="0" distB="0" distL="0" distR="0" wp14:anchorId="0B469EE7" wp14:editId="1A3BC4D0">
            <wp:extent cx="1581150" cy="1581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5" cy="15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0063" w14:textId="5BBD5332" w:rsidR="00751466" w:rsidRDefault="00751466" w:rsidP="00751466">
      <w:pPr>
        <w:rPr>
          <w:lang w:val="pt-BR"/>
        </w:rPr>
      </w:pPr>
    </w:p>
    <w:p w14:paraId="369E8542" w14:textId="2AAB2DCD" w:rsidR="008E1F2B" w:rsidRDefault="008E1F2B" w:rsidP="00751466">
      <w:pPr>
        <w:rPr>
          <w:lang w:val="pt-BR"/>
        </w:rPr>
      </w:pPr>
    </w:p>
    <w:p w14:paraId="754FDA2F" w14:textId="6C746149" w:rsidR="008E1F2B" w:rsidRDefault="008E1F2B" w:rsidP="00751466">
      <w:pPr>
        <w:rPr>
          <w:lang w:val="pt-BR"/>
        </w:rPr>
      </w:pPr>
    </w:p>
    <w:p w14:paraId="7EB2AF26" w14:textId="27F63FB0" w:rsidR="005E37A4" w:rsidRDefault="005E37A4" w:rsidP="00751466">
      <w:pPr>
        <w:rPr>
          <w:lang w:val="pt-BR"/>
        </w:rPr>
      </w:pPr>
    </w:p>
    <w:p w14:paraId="2CF61895" w14:textId="7819D734" w:rsidR="005E37A4" w:rsidRDefault="005E37A4" w:rsidP="00751466">
      <w:pPr>
        <w:rPr>
          <w:lang w:val="pt-BR"/>
        </w:rPr>
      </w:pPr>
    </w:p>
    <w:p w14:paraId="17FB1D2D" w14:textId="002EA09F" w:rsidR="008E1F2B" w:rsidRDefault="008E1F2B" w:rsidP="00751466">
      <w:pPr>
        <w:rPr>
          <w:lang w:val="pt-BR"/>
        </w:rPr>
      </w:pPr>
    </w:p>
    <w:p w14:paraId="17D493AF" w14:textId="77777777" w:rsidR="005E37A4" w:rsidRDefault="005E37A4" w:rsidP="00751466">
      <w:pPr>
        <w:rPr>
          <w:lang w:val="pt-BR"/>
        </w:rPr>
      </w:pPr>
    </w:p>
    <w:p w14:paraId="3041BA91" w14:textId="792C2E48" w:rsidR="008E1F2B" w:rsidRDefault="008E1F2B" w:rsidP="00751466">
      <w:pPr>
        <w:rPr>
          <w:lang w:val="pt-BR"/>
        </w:rPr>
      </w:pPr>
    </w:p>
    <w:p w14:paraId="45F4C5E3" w14:textId="2A801C55" w:rsidR="008E1F2B" w:rsidRDefault="008E1F2B" w:rsidP="00751466">
      <w:pPr>
        <w:rPr>
          <w:lang w:val="pt-BR"/>
        </w:rPr>
      </w:pPr>
    </w:p>
    <w:p w14:paraId="7675AA41" w14:textId="77777777" w:rsidR="008E1F2B" w:rsidRDefault="008E1F2B" w:rsidP="00751466">
      <w:pPr>
        <w:rPr>
          <w:lang w:val="pt-BR"/>
        </w:rPr>
      </w:pPr>
    </w:p>
    <w:p w14:paraId="56DA8CF6" w14:textId="7D8A2BC7" w:rsidR="00751466" w:rsidRDefault="00751466" w:rsidP="00751466">
      <w:pPr>
        <w:pStyle w:val="Ttulo2"/>
      </w:pPr>
      <w:r>
        <w:rPr>
          <w:lang w:val="pt-BR"/>
        </w:rPr>
        <w:t xml:space="preserve">Integrantes: </w:t>
      </w:r>
      <w:r w:rsidRPr="008E1F2B">
        <w:rPr>
          <w:rStyle w:val="Forte"/>
        </w:rPr>
        <w:t>Guthierry Silva De Souza,</w:t>
      </w:r>
    </w:p>
    <w:p w14:paraId="37F066FE" w14:textId="2486697C" w:rsidR="00E045A4" w:rsidRPr="00E045A4" w:rsidRDefault="00751466" w:rsidP="00E045A4">
      <w:pPr>
        <w:pStyle w:val="Ttulo2"/>
        <w:rPr>
          <w:rStyle w:val="Forte"/>
        </w:rPr>
      </w:pPr>
      <w:r>
        <w:t xml:space="preserve">                         </w:t>
      </w:r>
      <w:proofErr w:type="spellStart"/>
      <w:r w:rsidR="00E045A4" w:rsidRPr="00E045A4">
        <w:rPr>
          <w:rStyle w:val="Forte"/>
        </w:rPr>
        <w:t>Joaõ</w:t>
      </w:r>
      <w:proofErr w:type="spellEnd"/>
      <w:r w:rsidR="00E045A4" w:rsidRPr="00E045A4">
        <w:rPr>
          <w:rStyle w:val="Forte"/>
        </w:rPr>
        <w:t xml:space="preserve"> Vitor </w:t>
      </w:r>
      <w:proofErr w:type="spellStart"/>
      <w:r w:rsidR="00E045A4" w:rsidRPr="00E045A4">
        <w:rPr>
          <w:rStyle w:val="Forte"/>
        </w:rPr>
        <w:t>Revoeda</w:t>
      </w:r>
      <w:proofErr w:type="spellEnd"/>
      <w:r w:rsidR="00E045A4" w:rsidRPr="00E045A4">
        <w:rPr>
          <w:rStyle w:val="Forte"/>
        </w:rPr>
        <w:t xml:space="preserve"> </w:t>
      </w:r>
      <w:proofErr w:type="spellStart"/>
      <w:r w:rsidR="00E045A4" w:rsidRPr="00E045A4">
        <w:rPr>
          <w:rStyle w:val="Forte"/>
        </w:rPr>
        <w:t>Bontempo</w:t>
      </w:r>
      <w:proofErr w:type="spellEnd"/>
      <w:r w:rsidR="00E045A4" w:rsidRPr="00E045A4">
        <w:rPr>
          <w:rStyle w:val="Forte"/>
        </w:rPr>
        <w:t xml:space="preserve">, </w:t>
      </w:r>
    </w:p>
    <w:p w14:paraId="53898D71" w14:textId="7BAF952C" w:rsidR="00E045A4" w:rsidRPr="00E045A4" w:rsidRDefault="00E045A4" w:rsidP="00E045A4">
      <w:pPr>
        <w:pStyle w:val="Ttulo7"/>
        <w:rPr>
          <w:rStyle w:val="nfase"/>
        </w:rPr>
      </w:pPr>
      <w:r w:rsidRPr="00E045A4">
        <w:rPr>
          <w:rStyle w:val="nfase"/>
        </w:rPr>
        <w:t xml:space="preserve">    </w:t>
      </w:r>
      <w:r>
        <w:rPr>
          <w:rStyle w:val="nfase"/>
        </w:rPr>
        <w:tab/>
      </w:r>
      <w:r>
        <w:rPr>
          <w:rStyle w:val="nfase"/>
        </w:rPr>
        <w:tab/>
        <w:t xml:space="preserve">  </w:t>
      </w:r>
      <w:r w:rsidRPr="00E045A4">
        <w:rPr>
          <w:rStyle w:val="nfase"/>
        </w:rPr>
        <w:t xml:space="preserve">  Matheus de Sousa </w:t>
      </w:r>
      <w:proofErr w:type="spellStart"/>
      <w:r w:rsidRPr="00E045A4">
        <w:rPr>
          <w:rStyle w:val="nfase"/>
        </w:rPr>
        <w:t>Holanda</w:t>
      </w:r>
      <w:proofErr w:type="spellEnd"/>
    </w:p>
    <w:p w14:paraId="5BEC276C" w14:textId="5CECE8E0" w:rsidR="00751466" w:rsidRDefault="00751466" w:rsidP="00751466"/>
    <w:p w14:paraId="6352811F" w14:textId="10619693" w:rsidR="00751466" w:rsidRPr="008E1F2B" w:rsidRDefault="00751466" w:rsidP="00751466">
      <w:pPr>
        <w:pStyle w:val="Ttulo2"/>
        <w:rPr>
          <w:rStyle w:val="Forte"/>
        </w:rPr>
      </w:pPr>
      <w:proofErr w:type="spellStart"/>
      <w:r>
        <w:t>Instituição</w:t>
      </w:r>
      <w:proofErr w:type="spellEnd"/>
      <w:r>
        <w:t xml:space="preserve">: </w:t>
      </w:r>
      <w:r w:rsidRPr="008E1F2B">
        <w:rPr>
          <w:rStyle w:val="Forte"/>
        </w:rPr>
        <w:t>UDF</w:t>
      </w:r>
    </w:p>
    <w:p w14:paraId="14783CD2" w14:textId="2A9433F4" w:rsidR="00751466" w:rsidRDefault="00751466" w:rsidP="00751466"/>
    <w:p w14:paraId="26DD02C0" w14:textId="4FF7AA12" w:rsidR="00751466" w:rsidRPr="00751466" w:rsidRDefault="00751466" w:rsidP="00751466">
      <w:pPr>
        <w:pStyle w:val="Ttulo2"/>
      </w:pPr>
      <w:r>
        <w:t xml:space="preserve">Data: </w:t>
      </w:r>
      <w:r w:rsidRPr="008E1F2B">
        <w:rPr>
          <w:rStyle w:val="Forte"/>
        </w:rPr>
        <w:t>09/06/2025</w:t>
      </w:r>
    </w:p>
    <w:p w14:paraId="60D31D41" w14:textId="6C236082" w:rsidR="00751466" w:rsidRPr="00751466" w:rsidRDefault="00751466" w:rsidP="00751466">
      <w:pPr>
        <w:pStyle w:val="Ttulo2"/>
        <w:rPr>
          <w:lang w:val="pt-BR"/>
        </w:rPr>
      </w:pPr>
      <w:r>
        <w:rPr>
          <w:lang w:val="pt-BR"/>
        </w:rPr>
        <w:t xml:space="preserve">                                     </w:t>
      </w:r>
    </w:p>
    <w:p w14:paraId="3AC96E75" w14:textId="1CB96687" w:rsidR="00751466" w:rsidRDefault="00751466" w:rsidP="00751466">
      <w:pPr>
        <w:rPr>
          <w:lang w:val="pt-BR"/>
        </w:rPr>
      </w:pPr>
    </w:p>
    <w:p w14:paraId="66B6E907" w14:textId="07AEBFA8" w:rsidR="00751466" w:rsidRDefault="00E045A4">
      <w:pPr>
        <w:rPr>
          <w:lang w:val="pt-BR"/>
        </w:rPr>
      </w:pPr>
      <w:r w:rsidRPr="005E7691">
        <w:rPr>
          <w:b/>
          <w:noProof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AF0911" wp14:editId="785F3F53">
                <wp:simplePos x="0" y="0"/>
                <wp:positionH relativeFrom="column">
                  <wp:posOffset>7086600</wp:posOffset>
                </wp:positionH>
                <wp:positionV relativeFrom="paragraph">
                  <wp:posOffset>-937260</wp:posOffset>
                </wp:positionV>
                <wp:extent cx="114300" cy="45719"/>
                <wp:effectExtent l="0" t="0" r="19050" b="1206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430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CF7BC" w14:textId="344471A6" w:rsidR="005E7691" w:rsidRDefault="005E76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F091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58pt;margin-top:-73.8pt;width:9pt;height:3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">
                <v:textbox>
                  <w:txbxContent>
                    <w:p w14:paraId="153CF7BC" w14:textId="344471A6" w:rsidR="005E7691" w:rsidRDefault="005E7691"/>
                  </w:txbxContent>
                </v:textbox>
              </v:shape>
            </w:pict>
          </mc:Fallback>
        </mc:AlternateContent>
      </w:r>
    </w:p>
    <w:p w14:paraId="4578125B" w14:textId="77777777" w:rsidR="005E37A4" w:rsidRDefault="005E37A4" w:rsidP="00751466">
      <w:pPr>
        <w:pStyle w:val="Ttulo"/>
        <w:jc w:val="center"/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2854C" w14:textId="2FF78362" w:rsidR="00751466" w:rsidRDefault="00751466" w:rsidP="00751466">
      <w:pPr>
        <w:pStyle w:val="Ttulo"/>
        <w:jc w:val="center"/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466">
        <w:rPr>
          <w:color w:val="000000" w:themeColor="text1"/>
          <w:spacing w:val="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Sumário</w:t>
      </w:r>
    </w:p>
    <w:p w14:paraId="307653BF" w14:textId="4677A146" w:rsidR="00751466" w:rsidRDefault="00751466" w:rsidP="00751466">
      <w:pPr>
        <w:rPr>
          <w:lang w:val="pt-BR"/>
        </w:rPr>
      </w:pPr>
    </w:p>
    <w:p w14:paraId="7672E0EE" w14:textId="6CD4F30A" w:rsidR="00751466" w:rsidRDefault="00751466" w:rsidP="00751466">
      <w:pPr>
        <w:rPr>
          <w:lang w:val="pt-BR"/>
        </w:rPr>
      </w:pPr>
      <w:r>
        <w:rPr>
          <w:lang w:val="pt-BR"/>
        </w:rPr>
        <w:t xml:space="preserve"> </w:t>
      </w:r>
    </w:p>
    <w:p w14:paraId="407CB3E1" w14:textId="0B0D9249" w:rsidR="00751466" w:rsidRDefault="00751466" w:rsidP="00751466">
      <w:pPr>
        <w:rPr>
          <w:lang w:val="pt-BR"/>
        </w:rPr>
      </w:pPr>
    </w:p>
    <w:p w14:paraId="22B1C24E" w14:textId="1877DE44" w:rsidR="00751466" w:rsidRDefault="00751466" w:rsidP="00751466">
      <w:pPr>
        <w:rPr>
          <w:lang w:val="pt-BR"/>
        </w:rPr>
      </w:pPr>
    </w:p>
    <w:p w14:paraId="49968575" w14:textId="77777777" w:rsidR="00751466" w:rsidRDefault="00751466" w:rsidP="00751466">
      <w:pPr>
        <w:rPr>
          <w:lang w:val="pt-BR"/>
        </w:rPr>
      </w:pPr>
    </w:p>
    <w:p w14:paraId="21AB0FA6" w14:textId="097D50D5" w:rsidR="00751466" w:rsidRDefault="00751466" w:rsidP="00751466">
      <w:pPr>
        <w:pStyle w:val="Ttulo2"/>
        <w:numPr>
          <w:ilvl w:val="0"/>
          <w:numId w:val="28"/>
        </w:numPr>
        <w:rPr>
          <w:lang w:val="pt-BR"/>
        </w:rPr>
      </w:pPr>
      <w:r>
        <w:rPr>
          <w:lang w:val="pt-BR"/>
        </w:rPr>
        <w:t>Introdução</w:t>
      </w:r>
    </w:p>
    <w:p w14:paraId="67071158" w14:textId="4410F5D7" w:rsidR="00751466" w:rsidRDefault="00751466" w:rsidP="00751466">
      <w:pPr>
        <w:pStyle w:val="Ttulo2"/>
        <w:numPr>
          <w:ilvl w:val="0"/>
          <w:numId w:val="28"/>
        </w:numPr>
        <w:rPr>
          <w:lang w:val="pt-BR"/>
        </w:rPr>
      </w:pPr>
      <w:r>
        <w:rPr>
          <w:lang w:val="pt-BR"/>
        </w:rPr>
        <w:t>Desenvolvimento</w:t>
      </w:r>
    </w:p>
    <w:p w14:paraId="59B40C93" w14:textId="3BB2680C" w:rsidR="00751466" w:rsidRDefault="00751466" w:rsidP="00751466">
      <w:pPr>
        <w:pStyle w:val="Ttulo3"/>
        <w:numPr>
          <w:ilvl w:val="1"/>
          <w:numId w:val="28"/>
        </w:numPr>
        <w:rPr>
          <w:lang w:val="pt-BR"/>
        </w:rPr>
      </w:pPr>
      <w:r>
        <w:rPr>
          <w:lang w:val="pt-BR"/>
        </w:rPr>
        <w:t>Cenário</w:t>
      </w:r>
    </w:p>
    <w:p w14:paraId="464E7983" w14:textId="574112AC" w:rsidR="00E22E07" w:rsidRPr="00E22E07" w:rsidRDefault="00E22E07" w:rsidP="00E22E07">
      <w:pPr>
        <w:pStyle w:val="Ttulo3"/>
        <w:rPr>
          <w:lang w:val="pt-BR"/>
        </w:rPr>
      </w:pPr>
      <w:proofErr w:type="gramStart"/>
      <w:r>
        <w:rPr>
          <w:lang w:val="pt-BR"/>
        </w:rPr>
        <w:t>2.2  Modelagem</w:t>
      </w:r>
      <w:proofErr w:type="gramEnd"/>
      <w:r>
        <w:rPr>
          <w:lang w:val="pt-BR"/>
        </w:rPr>
        <w:t xml:space="preserve"> conceitual</w:t>
      </w:r>
    </w:p>
    <w:p w14:paraId="09CBB4D9" w14:textId="4E5A38E8" w:rsidR="00751466" w:rsidRDefault="00751466" w:rsidP="00751466">
      <w:pPr>
        <w:pStyle w:val="Ttulo3"/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 xml:space="preserve">2.3 </w:t>
      </w:r>
      <w:r w:rsidR="00FF512E">
        <w:rPr>
          <w:lang w:val="pt-BR"/>
        </w:rPr>
        <w:t xml:space="preserve"> </w:t>
      </w:r>
      <w:r>
        <w:rPr>
          <w:lang w:val="pt-BR"/>
        </w:rPr>
        <w:t>Modelagem</w:t>
      </w:r>
      <w:proofErr w:type="gramEnd"/>
      <w:r>
        <w:rPr>
          <w:lang w:val="pt-BR"/>
        </w:rPr>
        <w:t xml:space="preserve"> lógica</w:t>
      </w:r>
    </w:p>
    <w:p w14:paraId="2D87AC3B" w14:textId="696F4C0D" w:rsidR="00E22E07" w:rsidRDefault="00E22E07" w:rsidP="00FF512E">
      <w:pPr>
        <w:pStyle w:val="Ttulo3"/>
        <w:rPr>
          <w:lang w:val="pt-BR"/>
        </w:rPr>
      </w:pPr>
      <w:proofErr w:type="gramStart"/>
      <w:r>
        <w:rPr>
          <w:lang w:val="pt-BR"/>
        </w:rPr>
        <w:t>2.4</w:t>
      </w:r>
      <w:r w:rsidR="00FF512E">
        <w:rPr>
          <w:lang w:val="pt-BR"/>
        </w:rPr>
        <w:t xml:space="preserve">  Modelagem</w:t>
      </w:r>
      <w:proofErr w:type="gramEnd"/>
      <w:r w:rsidR="00FF512E">
        <w:rPr>
          <w:lang w:val="pt-BR"/>
        </w:rPr>
        <w:t xml:space="preserve"> Física (DDL)</w:t>
      </w:r>
    </w:p>
    <w:p w14:paraId="6B052C2C" w14:textId="6513A681" w:rsidR="00FF512E" w:rsidRPr="00FF512E" w:rsidRDefault="00FF512E" w:rsidP="00FF512E">
      <w:pPr>
        <w:pStyle w:val="Ttulo3"/>
        <w:rPr>
          <w:lang w:val="pt-BR"/>
        </w:rPr>
      </w:pPr>
      <w:r>
        <w:rPr>
          <w:lang w:val="pt-BR"/>
        </w:rPr>
        <w:t>2.5 Dados (DML)</w:t>
      </w:r>
    </w:p>
    <w:p w14:paraId="363E2D4B" w14:textId="0AE1E865" w:rsidR="00751466" w:rsidRDefault="00751466" w:rsidP="00751466">
      <w:pPr>
        <w:pStyle w:val="Ttulo2"/>
        <w:numPr>
          <w:ilvl w:val="0"/>
          <w:numId w:val="28"/>
        </w:numPr>
        <w:rPr>
          <w:lang w:val="pt-BR"/>
        </w:rPr>
      </w:pPr>
      <w:r>
        <w:rPr>
          <w:lang w:val="pt-BR"/>
        </w:rPr>
        <w:t>Resultados</w:t>
      </w:r>
    </w:p>
    <w:p w14:paraId="179D2164" w14:textId="35096268" w:rsidR="00751466" w:rsidRPr="00751466" w:rsidRDefault="00751466" w:rsidP="00751466">
      <w:pPr>
        <w:pStyle w:val="Ttulo2"/>
        <w:numPr>
          <w:ilvl w:val="0"/>
          <w:numId w:val="28"/>
        </w:numPr>
        <w:rPr>
          <w:lang w:val="pt-BR"/>
        </w:rPr>
      </w:pPr>
      <w:r>
        <w:rPr>
          <w:lang w:val="pt-BR"/>
        </w:rPr>
        <w:t>Conclusão</w:t>
      </w:r>
    </w:p>
    <w:p w14:paraId="1C08F1E2" w14:textId="77777777" w:rsidR="00751466" w:rsidRDefault="00751466" w:rsidP="00751466">
      <w:pPr>
        <w:rPr>
          <w:lang w:val="pt-BR"/>
        </w:rPr>
      </w:pPr>
    </w:p>
    <w:p w14:paraId="50FEA001" w14:textId="77777777" w:rsidR="00751466" w:rsidRDefault="00751466">
      <w:pPr>
        <w:rPr>
          <w:lang w:val="pt-BR"/>
        </w:rPr>
      </w:pPr>
      <w:r>
        <w:rPr>
          <w:lang w:val="pt-BR"/>
        </w:rPr>
        <w:br w:type="page"/>
      </w:r>
    </w:p>
    <w:p w14:paraId="66D4F6D6" w14:textId="77777777" w:rsidR="00751466" w:rsidRDefault="00751466" w:rsidP="00751466">
      <w:pPr>
        <w:pStyle w:val="Ttulo"/>
        <w:jc w:val="center"/>
        <w:rPr>
          <w:rStyle w:val="Forte"/>
          <w:b w:val="0"/>
          <w:bCs w:val="0"/>
        </w:rPr>
      </w:pPr>
    </w:p>
    <w:p w14:paraId="73509329" w14:textId="37CDA237" w:rsidR="00751466" w:rsidRDefault="00751466" w:rsidP="00751466">
      <w:pPr>
        <w:pStyle w:val="Ttulo"/>
        <w:jc w:val="center"/>
      </w:pPr>
      <w:r>
        <w:rPr>
          <w:rStyle w:val="Forte"/>
          <w:b w:val="0"/>
          <w:bCs w:val="0"/>
        </w:rPr>
        <w:t xml:space="preserve">1. </w:t>
      </w:r>
      <w:proofErr w:type="spellStart"/>
      <w:r>
        <w:rPr>
          <w:rStyle w:val="Forte"/>
          <w:b w:val="0"/>
          <w:bCs w:val="0"/>
        </w:rPr>
        <w:t>Introdução</w:t>
      </w:r>
      <w:proofErr w:type="spellEnd"/>
    </w:p>
    <w:p w14:paraId="44008EE7" w14:textId="77777777" w:rsidR="00751466" w:rsidRDefault="00751466" w:rsidP="00751466">
      <w:pPr>
        <w:pStyle w:val="NormalWeb"/>
      </w:pPr>
    </w:p>
    <w:p w14:paraId="4429F63D" w14:textId="77777777" w:rsidR="00751466" w:rsidRDefault="00751466" w:rsidP="00751466">
      <w:pPr>
        <w:pStyle w:val="NormalWeb"/>
      </w:pPr>
    </w:p>
    <w:p w14:paraId="3E51490E" w14:textId="130E6E4D" w:rsidR="00751466" w:rsidRDefault="00751466" w:rsidP="00751466">
      <w:pPr>
        <w:pStyle w:val="NormalWeb"/>
      </w:pPr>
    </w:p>
    <w:p w14:paraId="2BAA2B6F" w14:textId="77777777" w:rsidR="00751466" w:rsidRDefault="00751466" w:rsidP="00751466">
      <w:pPr>
        <w:pStyle w:val="NormalWeb"/>
      </w:pPr>
    </w:p>
    <w:p w14:paraId="5AB0482C" w14:textId="77777777" w:rsidR="00751466" w:rsidRDefault="00751466" w:rsidP="00751466">
      <w:pPr>
        <w:pStyle w:val="NormalWeb"/>
      </w:pPr>
    </w:p>
    <w:p w14:paraId="50D196DD" w14:textId="5EEE6AB1" w:rsidR="00751466" w:rsidRDefault="00751466" w:rsidP="008E1F2B">
      <w:pPr>
        <w:pStyle w:val="Ttulo2"/>
      </w:pPr>
      <w:r>
        <w:t xml:space="preserve">Este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um banco de dados para a </w:t>
      </w:r>
      <w:proofErr w:type="spellStart"/>
      <w:r>
        <w:t>Pizzaria</w:t>
      </w:r>
      <w:proofErr w:type="spellEnd"/>
      <w:r>
        <w:t xml:space="preserve"> do Messi, com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organizar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dos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entregadores</w:t>
      </w:r>
      <w:proofErr w:type="spellEnd"/>
      <w:r>
        <w:t xml:space="preserve"> e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. A </w:t>
      </w:r>
      <w:proofErr w:type="spellStart"/>
      <w:r>
        <w:t>modelagem</w:t>
      </w:r>
      <w:proofErr w:type="spellEnd"/>
      <w:r>
        <w:t xml:space="preserve"> de dados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 no </w:t>
      </w:r>
      <w:proofErr w:type="spellStart"/>
      <w:r w:rsidR="005E37A4">
        <w:t>projeto</w:t>
      </w:r>
      <w:proofErr w:type="spellEnd"/>
      <w:r w:rsidR="005E37A4">
        <w:t xml:space="preserve"> de </w:t>
      </w:r>
      <w:proofErr w:type="spellStart"/>
      <w:r w:rsidR="005E37A4">
        <w:t>sistemas</w:t>
      </w:r>
      <w:proofErr w:type="spellEnd"/>
      <w:r w:rsidR="005E37A4">
        <w:t xml:space="preserve"> de </w:t>
      </w:r>
      <w:proofErr w:type="spellStart"/>
      <w:r w:rsidR="005E37A4">
        <w:t>informação</w:t>
      </w:r>
      <w:proofErr w:type="spellEnd"/>
      <w:r w:rsidR="005E37A4">
        <w:t xml:space="preserve">, pois define </w:t>
      </w:r>
      <w:proofErr w:type="spellStart"/>
      <w:r w:rsidR="005E37A4">
        <w:t>como</w:t>
      </w:r>
      <w:proofErr w:type="spellEnd"/>
      <w:r w:rsidR="005E37A4">
        <w:t xml:space="preserve"> </w:t>
      </w:r>
      <w:proofErr w:type="spellStart"/>
      <w:r w:rsidR="005E37A4">
        <w:t>os</w:t>
      </w:r>
      <w:proofErr w:type="spellEnd"/>
      <w:r w:rsidR="005E37A4">
        <w:t xml:space="preserve"> dados </w:t>
      </w:r>
      <w:proofErr w:type="spellStart"/>
      <w:r w:rsidR="005E37A4">
        <w:t>serão</w:t>
      </w:r>
      <w:proofErr w:type="spellEnd"/>
      <w:r w:rsidR="005E37A4">
        <w:t xml:space="preserve"> </w:t>
      </w:r>
      <w:proofErr w:type="spellStart"/>
      <w:r w:rsidR="005E37A4">
        <w:t>estruturados</w:t>
      </w:r>
      <w:proofErr w:type="spellEnd"/>
      <w:r w:rsidR="005E37A4">
        <w:t xml:space="preserve">, </w:t>
      </w:r>
      <w:proofErr w:type="spellStart"/>
      <w:r w:rsidR="005E37A4">
        <w:t>armazenados</w:t>
      </w:r>
      <w:proofErr w:type="spellEnd"/>
      <w:r w:rsidR="005E37A4">
        <w:t xml:space="preserve"> e </w:t>
      </w:r>
      <w:proofErr w:type="spellStart"/>
      <w:r w:rsidR="005E37A4">
        <w:t>relacionados</w:t>
      </w:r>
      <w:proofErr w:type="spellEnd"/>
      <w:r w:rsidR="005E37A4">
        <w:t xml:space="preserve"> entre </w:t>
      </w:r>
      <w:proofErr w:type="spellStart"/>
      <w:r w:rsidR="005E37A4">
        <w:t>si</w:t>
      </w:r>
      <w:proofErr w:type="spellEnd"/>
      <w:r w:rsidR="005E37A4">
        <w:t xml:space="preserve">. O </w:t>
      </w:r>
      <w:proofErr w:type="spellStart"/>
      <w:r w:rsidR="005E37A4">
        <w:t>trabalho</w:t>
      </w:r>
      <w:proofErr w:type="spellEnd"/>
      <w:r w:rsidR="005E37A4">
        <w:t xml:space="preserve"> </w:t>
      </w:r>
      <w:proofErr w:type="spellStart"/>
      <w:r w:rsidR="005E37A4">
        <w:t>foi</w:t>
      </w:r>
      <w:proofErr w:type="spellEnd"/>
      <w:r w:rsidR="005E37A4">
        <w:t xml:space="preserve"> </w:t>
      </w:r>
      <w:proofErr w:type="spellStart"/>
      <w:r w:rsidR="005E37A4">
        <w:t>desenvolvido</w:t>
      </w:r>
      <w:proofErr w:type="spellEnd"/>
      <w:r w:rsidR="005E37A4">
        <w:t xml:space="preserve"> </w:t>
      </w:r>
      <w:proofErr w:type="spellStart"/>
      <w:r w:rsidR="005E37A4">
        <w:t>utilizando</w:t>
      </w:r>
      <w:proofErr w:type="spellEnd"/>
      <w:r w:rsidR="005E37A4">
        <w:t xml:space="preserve"> o MySQL Workbench para a </w:t>
      </w:r>
      <w:proofErr w:type="spellStart"/>
      <w:r w:rsidR="005E37A4">
        <w:t>criação</w:t>
      </w:r>
      <w:proofErr w:type="spellEnd"/>
      <w:r w:rsidR="005E37A4">
        <w:t xml:space="preserve"> do </w:t>
      </w:r>
      <w:proofErr w:type="spellStart"/>
      <w:r w:rsidR="005E37A4">
        <w:t>modelo</w:t>
      </w:r>
      <w:proofErr w:type="spellEnd"/>
      <w:r w:rsidR="005E37A4">
        <w:t xml:space="preserve"> </w:t>
      </w:r>
      <w:proofErr w:type="spellStart"/>
      <w:r w:rsidR="005E37A4">
        <w:t>conceitual</w:t>
      </w:r>
      <w:proofErr w:type="spellEnd"/>
      <w:r w:rsidR="005E37A4">
        <w:t xml:space="preserve">, </w:t>
      </w:r>
      <w:proofErr w:type="spellStart"/>
      <w:r w:rsidR="005E37A4">
        <w:t>lógico</w:t>
      </w:r>
      <w:proofErr w:type="spellEnd"/>
      <w:r w:rsidR="005E37A4">
        <w:t xml:space="preserve"> e </w:t>
      </w:r>
      <w:proofErr w:type="spellStart"/>
      <w:r w:rsidR="005E37A4">
        <w:t>físico</w:t>
      </w:r>
      <w:proofErr w:type="spellEnd"/>
      <w:r w:rsidR="005E37A4">
        <w:t>.</w:t>
      </w:r>
    </w:p>
    <w:p w14:paraId="6BA1901A" w14:textId="77777777" w:rsidR="00751466" w:rsidRDefault="00751466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1B4C7414" w14:textId="1B411C40" w:rsidR="0097277D" w:rsidRDefault="00751466" w:rsidP="00010436">
      <w:pPr>
        <w:pStyle w:val="Ttulo"/>
        <w:jc w:val="center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 xml:space="preserve">2. </w:t>
      </w:r>
      <w:proofErr w:type="spellStart"/>
      <w:r>
        <w:rPr>
          <w:rStyle w:val="Forte"/>
          <w:b w:val="0"/>
          <w:bCs w:val="0"/>
        </w:rPr>
        <w:t>Desenvolvimento</w:t>
      </w:r>
      <w:proofErr w:type="spellEnd"/>
    </w:p>
    <w:p w14:paraId="3843E169" w14:textId="36EF7446" w:rsidR="00751466" w:rsidRDefault="00751466" w:rsidP="00751466">
      <w:pPr>
        <w:pStyle w:val="Ttulo1"/>
      </w:pPr>
      <w:r>
        <w:rPr>
          <w:rStyle w:val="Forte"/>
          <w:b/>
          <w:bCs/>
        </w:rPr>
        <w:t xml:space="preserve">2.1 </w:t>
      </w:r>
      <w:proofErr w:type="spellStart"/>
      <w:r>
        <w:rPr>
          <w:rStyle w:val="Forte"/>
          <w:b/>
          <w:bCs/>
        </w:rPr>
        <w:t>Cenário</w:t>
      </w:r>
      <w:proofErr w:type="spellEnd"/>
    </w:p>
    <w:p w14:paraId="5637BB5B" w14:textId="5B949FC1" w:rsidR="0097277D" w:rsidRDefault="00751466" w:rsidP="00010436">
      <w:pPr>
        <w:pStyle w:val="NormalWeb"/>
        <w:rPr>
          <w:rStyle w:val="Forte"/>
          <w:b w:val="0"/>
          <w:bCs w:val="0"/>
        </w:rPr>
      </w:pPr>
      <w:r>
        <w:t>A Pizzaria do Messi realiza vendas de pizzas diretamente aos clientes, registrando os pedidos realizados, os produtos solicitados, os entregadores responsáveis e os dados dos clientes. A estrutura do banco de dados deve permitir o controle eficiente dessas informações, facilitando a geração de relatórios, análise de vendas e logística de entregas.</w:t>
      </w:r>
    </w:p>
    <w:p w14:paraId="3D902296" w14:textId="2F73C2EF" w:rsidR="0097277D" w:rsidRDefault="00E22E07" w:rsidP="00E22E07">
      <w:pPr>
        <w:pStyle w:val="Ttulo1"/>
        <w:rPr>
          <w:rStyle w:val="Forte"/>
          <w:b/>
          <w:bCs/>
        </w:rPr>
      </w:pPr>
      <w:r>
        <w:rPr>
          <w:rStyle w:val="Forte"/>
          <w:b/>
          <w:bCs/>
        </w:rPr>
        <w:t>2.2</w:t>
      </w:r>
      <w:r w:rsidR="0097277D">
        <w:rPr>
          <w:rStyle w:val="Forte"/>
          <w:b/>
          <w:bCs/>
        </w:rPr>
        <w:t xml:space="preserve">Modelagem </w:t>
      </w:r>
      <w:proofErr w:type="spellStart"/>
      <w:r w:rsidR="0097277D">
        <w:rPr>
          <w:rStyle w:val="Forte"/>
          <w:b/>
          <w:bCs/>
        </w:rPr>
        <w:t>conceitual</w:t>
      </w:r>
      <w:proofErr w:type="spellEnd"/>
    </w:p>
    <w:p w14:paraId="307E70EC" w14:textId="77777777" w:rsidR="0097277D" w:rsidRPr="0097277D" w:rsidRDefault="0097277D" w:rsidP="0097277D"/>
    <w:p w14:paraId="11D6766D" w14:textId="03E73A32" w:rsidR="0097277D" w:rsidRDefault="00010436" w:rsidP="002D46BE">
      <w:pPr>
        <w:pStyle w:val="Ttulo"/>
        <w:jc w:val="center"/>
        <w:rPr>
          <w:rStyle w:val="Forte"/>
          <w:b w:val="0"/>
          <w:bCs w:val="0"/>
        </w:rPr>
      </w:pPr>
      <w:r>
        <w:rPr>
          <w:noProof/>
        </w:rPr>
        <w:drawing>
          <wp:inline distT="0" distB="0" distL="0" distR="0" wp14:anchorId="5643583D" wp14:editId="60205062">
            <wp:extent cx="5731510" cy="5897245"/>
            <wp:effectExtent l="0" t="0" r="254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45DA" w14:textId="77777777" w:rsidR="0097277D" w:rsidRPr="00C257BF" w:rsidRDefault="0097277D" w:rsidP="00C257BF">
      <w:pPr>
        <w:pStyle w:val="Ttulo3"/>
      </w:pPr>
      <w:proofErr w:type="spellStart"/>
      <w:r w:rsidRPr="00C257BF">
        <w:rPr>
          <w:rStyle w:val="Forte"/>
          <w:b/>
          <w:bCs/>
        </w:rPr>
        <w:lastRenderedPageBreak/>
        <w:t>Explicação</w:t>
      </w:r>
      <w:proofErr w:type="spellEnd"/>
      <w:r w:rsidRPr="00C257BF">
        <w:rPr>
          <w:rStyle w:val="Forte"/>
          <w:b/>
          <w:bCs/>
        </w:rPr>
        <w:t xml:space="preserve"> da </w:t>
      </w:r>
      <w:proofErr w:type="spellStart"/>
      <w:r w:rsidRPr="00C257BF">
        <w:rPr>
          <w:rStyle w:val="Forte"/>
          <w:b/>
          <w:bCs/>
        </w:rPr>
        <w:t>Modelagem</w:t>
      </w:r>
      <w:proofErr w:type="spellEnd"/>
      <w:r w:rsidRPr="00C257BF">
        <w:rPr>
          <w:rStyle w:val="Forte"/>
          <w:b/>
          <w:bCs/>
        </w:rPr>
        <w:t xml:space="preserve"> </w:t>
      </w:r>
      <w:proofErr w:type="spellStart"/>
      <w:r w:rsidRPr="00C257BF">
        <w:rPr>
          <w:rStyle w:val="Forte"/>
          <w:b/>
          <w:bCs/>
        </w:rPr>
        <w:t>Conceitual</w:t>
      </w:r>
      <w:proofErr w:type="spellEnd"/>
    </w:p>
    <w:p w14:paraId="0D0076DE" w14:textId="77777777" w:rsidR="0097277D" w:rsidRDefault="0097277D" w:rsidP="0097277D">
      <w:pPr>
        <w:pStyle w:val="NormalWeb"/>
      </w:pPr>
      <w:r>
        <w:t xml:space="preserve">A imagem representa o </w:t>
      </w:r>
      <w:r>
        <w:rPr>
          <w:rStyle w:val="Forte"/>
          <w:rFonts w:eastAsiaTheme="majorEastAsia"/>
        </w:rPr>
        <w:t>diagrama entidade-relacionamento</w:t>
      </w:r>
      <w:r>
        <w:t xml:space="preserve"> do banco de dados da Pizzaria do Messi, estruturando as principais entidades envolvidas na operação da pizzaria.</w:t>
      </w:r>
    </w:p>
    <w:p w14:paraId="65DCDEBD" w14:textId="77777777" w:rsidR="0097277D" w:rsidRDefault="0097277D" w:rsidP="0097277D">
      <w:pPr>
        <w:pStyle w:val="NormalWeb"/>
        <w:numPr>
          <w:ilvl w:val="0"/>
          <w:numId w:val="35"/>
        </w:numPr>
      </w:pPr>
      <w:r>
        <w:rPr>
          <w:rStyle w:val="Forte"/>
          <w:rFonts w:eastAsiaTheme="majorEastAsia"/>
        </w:rPr>
        <w:t>Cliente</w:t>
      </w:r>
      <w:r>
        <w:t xml:space="preserve">: armazena dados pessoais como nome, telefone e endereço. Está relacionado com a entidade </w:t>
      </w:r>
      <w:r>
        <w:rPr>
          <w:rStyle w:val="Forte"/>
          <w:rFonts w:eastAsiaTheme="majorEastAsia"/>
        </w:rPr>
        <w:t>Pedido</w:t>
      </w:r>
      <w:r>
        <w:t>, pois cada pedido é feito por um cliente.</w:t>
      </w:r>
    </w:p>
    <w:p w14:paraId="6559EC6C" w14:textId="77777777" w:rsidR="0097277D" w:rsidRDefault="0097277D" w:rsidP="0097277D">
      <w:pPr>
        <w:pStyle w:val="NormalWeb"/>
        <w:numPr>
          <w:ilvl w:val="0"/>
          <w:numId w:val="35"/>
        </w:numPr>
      </w:pPr>
      <w:r>
        <w:rPr>
          <w:rStyle w:val="Forte"/>
          <w:rFonts w:eastAsiaTheme="majorEastAsia"/>
        </w:rPr>
        <w:t>Pedido</w:t>
      </w:r>
      <w:r>
        <w:t xml:space="preserve">: representa uma compra feita pelo cliente. Está ligado aos </w:t>
      </w:r>
      <w:r>
        <w:rPr>
          <w:rStyle w:val="Forte"/>
          <w:rFonts w:eastAsiaTheme="majorEastAsia"/>
        </w:rPr>
        <w:t>Itens do Pedido</w:t>
      </w:r>
      <w:r>
        <w:t xml:space="preserve">, pois cada pedido pode conter vários produtos, e também à </w:t>
      </w:r>
      <w:r>
        <w:rPr>
          <w:rStyle w:val="Forte"/>
          <w:rFonts w:eastAsiaTheme="majorEastAsia"/>
        </w:rPr>
        <w:t>Entrega</w:t>
      </w:r>
      <w:r>
        <w:t>, pois cada pedido é entregue por um entregador.</w:t>
      </w:r>
    </w:p>
    <w:p w14:paraId="45CFDD6D" w14:textId="77777777" w:rsidR="0097277D" w:rsidRDefault="0097277D" w:rsidP="0097277D">
      <w:pPr>
        <w:pStyle w:val="NormalWeb"/>
        <w:numPr>
          <w:ilvl w:val="0"/>
          <w:numId w:val="35"/>
        </w:numPr>
      </w:pPr>
      <w:r>
        <w:rPr>
          <w:rStyle w:val="Forte"/>
          <w:rFonts w:eastAsiaTheme="majorEastAsia"/>
        </w:rPr>
        <w:t>Produto</w:t>
      </w:r>
      <w:r>
        <w:t xml:space="preserve">: armazena informações das pizzas ou itens vendidos, como nome e preço. Está relacionado com </w:t>
      </w:r>
      <w:proofErr w:type="spellStart"/>
      <w:r>
        <w:rPr>
          <w:rStyle w:val="Forte"/>
          <w:rFonts w:eastAsiaTheme="majorEastAsia"/>
        </w:rPr>
        <w:t>ItemPedido</w:t>
      </w:r>
      <w:proofErr w:type="spellEnd"/>
      <w:r>
        <w:t>, que define quais produtos foram comprados em cada pedido.</w:t>
      </w:r>
    </w:p>
    <w:p w14:paraId="526E718B" w14:textId="77777777" w:rsidR="0097277D" w:rsidRDefault="0097277D" w:rsidP="0097277D">
      <w:pPr>
        <w:pStyle w:val="NormalWeb"/>
        <w:numPr>
          <w:ilvl w:val="0"/>
          <w:numId w:val="35"/>
        </w:numPr>
      </w:pPr>
      <w:proofErr w:type="spellStart"/>
      <w:r>
        <w:rPr>
          <w:rStyle w:val="Forte"/>
          <w:rFonts w:eastAsiaTheme="majorEastAsia"/>
        </w:rPr>
        <w:t>ItemPedido</w:t>
      </w:r>
      <w:proofErr w:type="spellEnd"/>
      <w:r>
        <w:t xml:space="preserve">: entidade associativa que liga os </w:t>
      </w:r>
      <w:r>
        <w:rPr>
          <w:rStyle w:val="Forte"/>
          <w:rFonts w:eastAsiaTheme="majorEastAsia"/>
        </w:rPr>
        <w:t>Pedidos</w:t>
      </w:r>
      <w:r>
        <w:t xml:space="preserve"> aos </w:t>
      </w:r>
      <w:r>
        <w:rPr>
          <w:rStyle w:val="Forte"/>
          <w:rFonts w:eastAsiaTheme="majorEastAsia"/>
        </w:rPr>
        <w:t>Produtos</w:t>
      </w:r>
      <w:r>
        <w:t>, indicando quais produtos foram comprados em quais pedidos e em que quantidade.</w:t>
      </w:r>
    </w:p>
    <w:p w14:paraId="7206BE41" w14:textId="77777777" w:rsidR="0097277D" w:rsidRDefault="0097277D" w:rsidP="0097277D">
      <w:pPr>
        <w:pStyle w:val="NormalWeb"/>
        <w:numPr>
          <w:ilvl w:val="0"/>
          <w:numId w:val="35"/>
        </w:numPr>
      </w:pPr>
      <w:r>
        <w:rPr>
          <w:rStyle w:val="Forte"/>
          <w:rFonts w:eastAsiaTheme="majorEastAsia"/>
        </w:rPr>
        <w:t>Entregador</w:t>
      </w:r>
      <w:r>
        <w:t>: representa os funcionários responsáveis pelas entregas dos pedidos.</w:t>
      </w:r>
    </w:p>
    <w:p w14:paraId="07BDBEE0" w14:textId="77777777" w:rsidR="0097277D" w:rsidRDefault="0097277D" w:rsidP="0097277D">
      <w:pPr>
        <w:pStyle w:val="NormalWeb"/>
        <w:numPr>
          <w:ilvl w:val="0"/>
          <w:numId w:val="35"/>
        </w:numPr>
      </w:pPr>
      <w:r>
        <w:rPr>
          <w:rStyle w:val="Forte"/>
          <w:rFonts w:eastAsiaTheme="majorEastAsia"/>
        </w:rPr>
        <w:t>Entrega</w:t>
      </w:r>
      <w:r>
        <w:t>: associa cada pedido ao entregador responsável. Indica quem entregou o quê.</w:t>
      </w:r>
    </w:p>
    <w:p w14:paraId="15504336" w14:textId="77777777" w:rsidR="0097277D" w:rsidRDefault="0097277D" w:rsidP="0097277D">
      <w:pPr>
        <w:pStyle w:val="NormalWeb"/>
      </w:pPr>
      <w:r>
        <w:t>Esse modelo permite registrar e consultar de forma organizada todas as informações de clientes, pedidos, produtos vendidos e entregas feitas, garantindo integridade e eficiência no gerenciamento dos dados.</w:t>
      </w:r>
    </w:p>
    <w:p w14:paraId="5C732BE4" w14:textId="77777777" w:rsidR="00E22E07" w:rsidRDefault="00E22E07" w:rsidP="00E22E07">
      <w:pPr>
        <w:pStyle w:val="Ttulo1"/>
        <w:rPr>
          <w:rStyle w:val="Forte"/>
          <w:b/>
          <w:bCs/>
        </w:rPr>
      </w:pPr>
    </w:p>
    <w:p w14:paraId="0864E5CF" w14:textId="7DBD264C" w:rsidR="00E22E07" w:rsidRPr="00E22E07" w:rsidRDefault="00E22E07" w:rsidP="00E22E07">
      <w:pPr>
        <w:pStyle w:val="Ttulo1"/>
      </w:pPr>
      <w:r w:rsidRPr="00E22E07">
        <w:rPr>
          <w:rStyle w:val="Forte"/>
          <w:b/>
          <w:bCs/>
        </w:rPr>
        <w:t xml:space="preserve">2.3 </w:t>
      </w:r>
      <w:proofErr w:type="spellStart"/>
      <w:r w:rsidRPr="00E22E07">
        <w:rPr>
          <w:rStyle w:val="Forte"/>
          <w:b/>
          <w:bCs/>
        </w:rPr>
        <w:t>Modelagem</w:t>
      </w:r>
      <w:proofErr w:type="spellEnd"/>
      <w:r w:rsidRPr="00E22E07">
        <w:rPr>
          <w:rStyle w:val="Forte"/>
          <w:b/>
          <w:bCs/>
        </w:rPr>
        <w:t xml:space="preserve"> </w:t>
      </w:r>
      <w:proofErr w:type="spellStart"/>
      <w:r w:rsidRPr="00E22E07">
        <w:rPr>
          <w:rStyle w:val="Forte"/>
          <w:b/>
          <w:bCs/>
        </w:rPr>
        <w:t>Lógica</w:t>
      </w:r>
      <w:proofErr w:type="spellEnd"/>
    </w:p>
    <w:p w14:paraId="2EEF572B" w14:textId="77777777" w:rsidR="002D46BE" w:rsidRDefault="002D46BE" w:rsidP="00E22E07">
      <w:pPr>
        <w:pStyle w:val="NormalWeb"/>
        <w:rPr>
          <w:rStyle w:val="Forte"/>
          <w:rFonts w:eastAsiaTheme="majorEastAsia"/>
        </w:rPr>
      </w:pPr>
    </w:p>
    <w:p w14:paraId="4A1CB72B" w14:textId="76FA8227" w:rsidR="002D46BE" w:rsidRDefault="002D46BE" w:rsidP="00E22E07">
      <w:pPr>
        <w:pStyle w:val="NormalWeb"/>
        <w:rPr>
          <w:rStyle w:val="Forte"/>
          <w:rFonts w:eastAsiaTheme="majorEastAsia"/>
        </w:rPr>
      </w:pPr>
      <w:r>
        <w:rPr>
          <w:rFonts w:eastAsiaTheme="majorEastAsia"/>
          <w:b/>
          <w:bCs/>
          <w:noProof/>
        </w:rPr>
        <w:drawing>
          <wp:inline distT="0" distB="0" distL="0" distR="0" wp14:anchorId="035FF740" wp14:editId="10634BE3">
            <wp:extent cx="5731510" cy="3236595"/>
            <wp:effectExtent l="0" t="0" r="254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9A61" w14:textId="77777777" w:rsidR="002D46BE" w:rsidRDefault="002D46BE" w:rsidP="00E22E07">
      <w:pPr>
        <w:pStyle w:val="NormalWeb"/>
        <w:rPr>
          <w:rStyle w:val="Forte"/>
          <w:rFonts w:eastAsiaTheme="majorEastAsia"/>
        </w:rPr>
      </w:pPr>
    </w:p>
    <w:p w14:paraId="21D0EDB0" w14:textId="2EEFCD10" w:rsidR="00E22E07" w:rsidRDefault="00E22E07" w:rsidP="00E22E07">
      <w:pPr>
        <w:pStyle w:val="NormalWeb"/>
      </w:pPr>
      <w:r>
        <w:rPr>
          <w:rStyle w:val="Forte"/>
          <w:rFonts w:eastAsiaTheme="majorEastAsia"/>
        </w:rPr>
        <w:lastRenderedPageBreak/>
        <w:t>Tabela: Cliente</w:t>
      </w:r>
    </w:p>
    <w:p w14:paraId="673B2C99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642ADFDB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nome </w:t>
      </w:r>
      <w:proofErr w:type="gramStart"/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97277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NOT NULL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5BDAB6DD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telefone </w:t>
      </w:r>
      <w:proofErr w:type="gramStart"/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97277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70A6221C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endereco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proofErr w:type="gramStart"/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97277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200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3077869B" w14:textId="77777777" w:rsidR="00E22E07" w:rsidRDefault="00E22E07" w:rsidP="00E22E07">
      <w:pPr>
        <w:pStyle w:val="NormalWeb"/>
      </w:pPr>
      <w:r>
        <w:rPr>
          <w:rStyle w:val="Forte"/>
          <w:rFonts w:eastAsiaTheme="majorEastAsia"/>
        </w:rPr>
        <w:t>Tabela: Produto</w:t>
      </w:r>
    </w:p>
    <w:p w14:paraId="7473BAA7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idProduto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16CC8A69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nome </w:t>
      </w:r>
      <w:proofErr w:type="gramStart"/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97277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NOT NULL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3FE6ADCB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preco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DECIMAL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NOT NULL</w:t>
      </w:r>
    </w:p>
    <w:p w14:paraId="0FA621CF" w14:textId="77777777" w:rsidR="00E22E07" w:rsidRDefault="00E22E07" w:rsidP="00E22E07">
      <w:pPr>
        <w:pStyle w:val="NormalWeb"/>
      </w:pPr>
      <w:r>
        <w:rPr>
          <w:rStyle w:val="Forte"/>
          <w:rFonts w:eastAsiaTheme="majorEastAsia"/>
        </w:rPr>
        <w:t>Tabela: Pedido</w:t>
      </w:r>
    </w:p>
    <w:p w14:paraId="736BCC9A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099517F3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37C47D40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total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DECIMAL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0805CE08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Cliente(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61BDAAD9" w14:textId="77777777" w:rsidR="00E22E07" w:rsidRDefault="00E22E07" w:rsidP="00E22E07">
      <w:pPr>
        <w:pStyle w:val="NormalWeb"/>
      </w:pPr>
      <w:r>
        <w:rPr>
          <w:rStyle w:val="Forte"/>
          <w:rFonts w:eastAsiaTheme="majorEastAsia"/>
        </w:rPr>
        <w:t xml:space="preserve">Tabela: </w:t>
      </w:r>
      <w:proofErr w:type="spellStart"/>
      <w:r>
        <w:rPr>
          <w:rStyle w:val="Forte"/>
          <w:rFonts w:eastAsiaTheme="majorEastAsia"/>
        </w:rPr>
        <w:t>ItensPedido</w:t>
      </w:r>
      <w:proofErr w:type="spellEnd"/>
    </w:p>
    <w:p w14:paraId="44502B89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idItem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52A30567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53132A11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idProduto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2141AC5D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quantidade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NOT NULL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6F7E2B9F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Pedido(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565C69AC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idProduto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Produto(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idProduto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324ECF84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147BC13D" w14:textId="77777777" w:rsidR="00E22E07" w:rsidRDefault="00E22E07" w:rsidP="00E22E07">
      <w:pPr>
        <w:pStyle w:val="NormalWeb"/>
      </w:pPr>
      <w:r>
        <w:rPr>
          <w:rStyle w:val="Forte"/>
          <w:rFonts w:eastAsiaTheme="majorEastAsia"/>
        </w:rPr>
        <w:t>Tabela: Entregador</w:t>
      </w:r>
    </w:p>
    <w:p w14:paraId="6AB1032B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idEntregador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23D389CD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nome </w:t>
      </w:r>
      <w:proofErr w:type="gramStart"/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97277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NOT NULL</w:t>
      </w:r>
    </w:p>
    <w:p w14:paraId="055A36A6" w14:textId="77777777" w:rsidR="00E22E07" w:rsidRDefault="00E22E07" w:rsidP="00E22E07">
      <w:pPr>
        <w:pStyle w:val="NormalWeb"/>
      </w:pPr>
      <w:r>
        <w:rPr>
          <w:rStyle w:val="Forte"/>
          <w:rFonts w:eastAsiaTheme="majorEastAsia"/>
        </w:rPr>
        <w:t>Tabela: Entrega</w:t>
      </w:r>
    </w:p>
    <w:p w14:paraId="70EF221E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20FCD25C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1E1ED7D5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idEntregador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204ADA00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Pedido(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729A00BF" w14:textId="77777777" w:rsidR="00E22E07" w:rsidRPr="0097277D" w:rsidRDefault="00E22E07" w:rsidP="00E22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idEntregador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97277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Entregador(</w:t>
      </w:r>
      <w:proofErr w:type="spellStart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idEntregador</w:t>
      </w:r>
      <w:proofErr w:type="spellEnd"/>
      <w:r w:rsidRPr="0097277D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5E62C2AE" w14:textId="0DD363FB" w:rsidR="00E22E07" w:rsidRDefault="00E22E07" w:rsidP="00E22E07"/>
    <w:p w14:paraId="2A828BD3" w14:textId="77777777" w:rsidR="00E22E07" w:rsidRDefault="00E22E07" w:rsidP="00E22E07">
      <w:pPr>
        <w:pStyle w:val="Ttulo1"/>
        <w:rPr>
          <w:rStyle w:val="Forte"/>
          <w:b/>
          <w:bCs/>
        </w:rPr>
      </w:pPr>
    </w:p>
    <w:p w14:paraId="546B97F3" w14:textId="4967B473" w:rsidR="00E22E07" w:rsidRDefault="00E22E07" w:rsidP="00E22E07">
      <w:pPr>
        <w:pStyle w:val="Ttulo1"/>
      </w:pPr>
      <w:r>
        <w:rPr>
          <w:rStyle w:val="Forte"/>
          <w:b/>
          <w:bCs/>
        </w:rPr>
        <w:t xml:space="preserve">2.4 </w:t>
      </w:r>
      <w:proofErr w:type="spellStart"/>
      <w:r>
        <w:rPr>
          <w:rStyle w:val="Forte"/>
          <w:b/>
          <w:bCs/>
        </w:rPr>
        <w:t>Modelagem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Física</w:t>
      </w:r>
      <w:proofErr w:type="spellEnd"/>
      <w:r>
        <w:rPr>
          <w:rStyle w:val="Forte"/>
          <w:b/>
          <w:bCs/>
        </w:rPr>
        <w:t xml:space="preserve"> (DDL)</w:t>
      </w:r>
    </w:p>
    <w:p w14:paraId="3EB122A3" w14:textId="77777777" w:rsidR="00E22E07" w:rsidRDefault="00E22E07" w:rsidP="00E22E07">
      <w:pPr>
        <w:pStyle w:val="NormalWeb"/>
      </w:pPr>
      <w:r>
        <w:t>Abaixo estão os scripts de criação das tabelas (DDL):</w:t>
      </w:r>
    </w:p>
    <w:p w14:paraId="2600DE37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CREATE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TABLE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Cliente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</w:p>
    <w:p w14:paraId="0A59A373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AUTO_INCREMENT,</w:t>
      </w:r>
    </w:p>
    <w:p w14:paraId="2BE0207C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nome </w:t>
      </w:r>
      <w:proofErr w:type="gramStart"/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45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504B073E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telefone </w:t>
      </w:r>
      <w:proofErr w:type="gramStart"/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15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6961B953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endereco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proofErr w:type="gramStart"/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60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650FA341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6538E0AB" w14:textId="77777777" w:rsidR="00E22E07" w:rsidRDefault="00E22E07" w:rsidP="00E22E07">
      <w:pPr>
        <w:pStyle w:val="Pr-formataoHTML"/>
        <w:rPr>
          <w:rStyle w:val="CdigoHTML"/>
        </w:rPr>
      </w:pPr>
    </w:p>
    <w:p w14:paraId="15A3F37A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CREATE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TABLE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Produto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</w:p>
    <w:p w14:paraId="4DC05959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idProduto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AUTO_INCREMENT,</w:t>
      </w:r>
    </w:p>
    <w:p w14:paraId="673096DA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nome </w:t>
      </w:r>
      <w:proofErr w:type="gramStart"/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45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4E181C23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preco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proofErr w:type="gramStart"/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DECIMAL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0DFC369F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3A7679EB" w14:textId="77777777" w:rsidR="00E22E07" w:rsidRDefault="00E22E07" w:rsidP="00E22E07">
      <w:pPr>
        <w:pStyle w:val="Pr-formataoHTML"/>
        <w:rPr>
          <w:rStyle w:val="CdigoHTML"/>
        </w:rPr>
      </w:pPr>
    </w:p>
    <w:p w14:paraId="0E7B29E7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CREATE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TABLE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Pedido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</w:p>
    <w:p w14:paraId="260338F1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AUTO_INCREMENT,</w:t>
      </w:r>
    </w:p>
    <w:p w14:paraId="64AC4DF7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4137E375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total </w:t>
      </w:r>
      <w:proofErr w:type="gramStart"/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DECIMAL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181DDA78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Cliente(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36CC66E9" w14:textId="646AF1E2" w:rsidR="00E22E07" w:rsidRPr="00F0623D" w:rsidRDefault="00FF512E" w:rsidP="00F0623D">
      <w:pPr>
        <w:shd w:val="clear" w:color="auto" w:fill="1F1F1F"/>
        <w:spacing w:after="0" w:line="285" w:lineRule="atLeast"/>
        <w:rPr>
          <w:rStyle w:val="CdigoHTML"/>
          <w:rFonts w:eastAsia="Times New Roman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06D72124" w14:textId="77777777" w:rsidR="00C257BF" w:rsidRDefault="00C257BF" w:rsidP="00E22E07">
      <w:pPr>
        <w:pStyle w:val="Pr-formataoHTML"/>
        <w:rPr>
          <w:rStyle w:val="CdigoHTML"/>
        </w:rPr>
      </w:pPr>
    </w:p>
    <w:p w14:paraId="68F2AC07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CREATE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TABLE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proofErr w:type="spellStart"/>
      <w:r w:rsidRPr="00FF512E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ItemPedido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</w:p>
    <w:p w14:paraId="40BE7B69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idItem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AUTO_INCREMENT,</w:t>
      </w:r>
    </w:p>
    <w:p w14:paraId="66913014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quantidade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6AEE4D4C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Pedido_idPedido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53185B3D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Produto_idProduto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68710C19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Pedido_idPedido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Pedido(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53EA0C39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Produto_idProduto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Produto(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idProduto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14CF3F45" w14:textId="5143338F" w:rsidR="00E22E07" w:rsidRPr="00FF512E" w:rsidRDefault="00FF512E" w:rsidP="00FF512E">
      <w:pPr>
        <w:shd w:val="clear" w:color="auto" w:fill="1F1F1F"/>
        <w:spacing w:after="0" w:line="285" w:lineRule="atLeast"/>
        <w:rPr>
          <w:rStyle w:val="CdigoHTML"/>
          <w:rFonts w:eastAsia="Times New Roman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6DBAF0C3" w14:textId="57117091" w:rsidR="00E22E07" w:rsidRDefault="00E22E07" w:rsidP="00E22E07">
      <w:pPr>
        <w:pStyle w:val="Pr-formataoHTML"/>
        <w:rPr>
          <w:rStyle w:val="CdigoHTML"/>
        </w:rPr>
      </w:pPr>
    </w:p>
    <w:p w14:paraId="53183C1F" w14:textId="77777777" w:rsidR="00C257BF" w:rsidRDefault="00C257BF" w:rsidP="00E22E07">
      <w:pPr>
        <w:pStyle w:val="Pr-formataoHTML"/>
        <w:rPr>
          <w:rStyle w:val="CdigoHTML"/>
        </w:rPr>
      </w:pPr>
    </w:p>
    <w:p w14:paraId="2FF2E816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CREATE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TABLE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Entregador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</w:p>
    <w:p w14:paraId="14BE5E19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idEntregador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AUTO_INCREMENT,</w:t>
      </w:r>
    </w:p>
    <w:p w14:paraId="662CB135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nome </w:t>
      </w:r>
      <w:proofErr w:type="gramStart"/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VARCHAR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proofErr w:type="gramEnd"/>
      <w:r w:rsidRPr="00C257BF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45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5B972D12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722578C2" w14:textId="77777777" w:rsidR="00C257BF" w:rsidRDefault="00C257BF" w:rsidP="00E22E07">
      <w:pPr>
        <w:pStyle w:val="Pr-formataoHTML"/>
        <w:rPr>
          <w:rStyle w:val="CdigoHTML"/>
        </w:rPr>
      </w:pPr>
    </w:p>
    <w:p w14:paraId="099741CE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CREATE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TABLE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Entrega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</w:p>
    <w:p w14:paraId="0AC420EE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PRIMARY KEY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AUTO_INCREMENT,</w:t>
      </w:r>
    </w:p>
    <w:p w14:paraId="21300612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4A6593D4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Entregador_idEntregador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INT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,</w:t>
      </w:r>
    </w:p>
    <w:p w14:paraId="35E4FF73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Pedido(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2D28AF40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FOREIGN KEY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Entregador_idEntregador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C257B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REFERENCES</w:t>
      </w: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Entregador(</w:t>
      </w:r>
      <w:proofErr w:type="spellStart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idEntregador</w:t>
      </w:r>
      <w:proofErr w:type="spellEnd"/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0CD8073D" w14:textId="77777777" w:rsidR="00C257BF" w:rsidRPr="00C257BF" w:rsidRDefault="00C257BF" w:rsidP="00C25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C257BF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02969E17" w14:textId="77777777" w:rsidR="00E22E07" w:rsidRDefault="00E22E07" w:rsidP="00E22E07">
      <w:pPr>
        <w:pStyle w:val="Pr-formataoHTML"/>
        <w:rPr>
          <w:rStyle w:val="CdigoHTML"/>
        </w:rPr>
      </w:pPr>
    </w:p>
    <w:p w14:paraId="01AF54B3" w14:textId="43DE357A" w:rsidR="00E22E07" w:rsidRDefault="00E22E07" w:rsidP="00E22E07"/>
    <w:p w14:paraId="3EB65479" w14:textId="77777777" w:rsidR="00E22E07" w:rsidRPr="00E22E07" w:rsidRDefault="00E22E07" w:rsidP="00E22E07"/>
    <w:p w14:paraId="2C4F3459" w14:textId="77777777" w:rsidR="00E22E07" w:rsidRDefault="00E22E07" w:rsidP="00E22E07">
      <w:pPr>
        <w:pStyle w:val="Ttulo1"/>
      </w:pPr>
      <w:r>
        <w:rPr>
          <w:rStyle w:val="Forte"/>
          <w:b/>
          <w:bCs/>
        </w:rPr>
        <w:t>2.5 Dados (DML)</w:t>
      </w:r>
    </w:p>
    <w:p w14:paraId="7598136B" w14:textId="5BCDD6AE" w:rsidR="00E22E07" w:rsidRDefault="00E22E07" w:rsidP="00E22E07">
      <w:pPr>
        <w:pStyle w:val="NormalWeb"/>
      </w:pPr>
      <w:r>
        <w:t>Os dados abaixo foram inseridos no banco para testes:</w:t>
      </w:r>
    </w:p>
    <w:p w14:paraId="02B1CA4D" w14:textId="77777777" w:rsidR="00FF512E" w:rsidRDefault="00FF512E" w:rsidP="00E22E07">
      <w:pPr>
        <w:pStyle w:val="NormalWeb"/>
      </w:pPr>
    </w:p>
    <w:p w14:paraId="5E03B4D1" w14:textId="4239DE8D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INSERT INTO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Cliente (nome, telefone,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endereco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VALUES</w:t>
      </w:r>
    </w:p>
    <w:p w14:paraId="4F3C9037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'Cliente1'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'11999990000'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'Casa1'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61756E90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'Cliente2'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'11888887777'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'Casa2'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711F6952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'Cliente3'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'11777777777'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'Casa3'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22BE7400" w14:textId="79AA8D76" w:rsidR="00E22E07" w:rsidRDefault="00E22E07" w:rsidP="00E22E07">
      <w:pPr>
        <w:pStyle w:val="Pr-formataoHTML"/>
        <w:rPr>
          <w:rStyle w:val="CdigoHTML"/>
        </w:rPr>
      </w:pPr>
    </w:p>
    <w:p w14:paraId="1F01EF7E" w14:textId="77777777" w:rsidR="00FF512E" w:rsidRDefault="00FF512E" w:rsidP="00E22E07">
      <w:pPr>
        <w:pStyle w:val="Pr-formataoHTML"/>
        <w:rPr>
          <w:rStyle w:val="CdigoHTML"/>
        </w:rPr>
      </w:pPr>
    </w:p>
    <w:p w14:paraId="45F3C9CA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INSERT INTO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Produto (nome,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preco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VALUES</w:t>
      </w:r>
    </w:p>
    <w:p w14:paraId="349129B1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'Calabresa'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3FF946F0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'Frango com Catupiry'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592344A5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'Banana'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390D5784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'Quatro Queijos'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60337A76" w14:textId="284D767D" w:rsidR="00E22E07" w:rsidRDefault="00E22E07" w:rsidP="00E22E07">
      <w:pPr>
        <w:pStyle w:val="Pr-formataoHTML"/>
        <w:rPr>
          <w:rStyle w:val="CdigoHTML"/>
        </w:rPr>
      </w:pPr>
    </w:p>
    <w:p w14:paraId="3EC7585A" w14:textId="77777777" w:rsidR="00FF512E" w:rsidRDefault="00FF512E" w:rsidP="00E22E07">
      <w:pPr>
        <w:pStyle w:val="Pr-formataoHTML"/>
        <w:rPr>
          <w:rStyle w:val="CdigoHTML"/>
        </w:rPr>
      </w:pPr>
    </w:p>
    <w:p w14:paraId="7339035B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INSERT INTO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Pedido 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idCliente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total)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VALUES</w:t>
      </w:r>
    </w:p>
    <w:p w14:paraId="6D42A368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73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3083B59B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70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00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702DE181" w14:textId="00953E5B" w:rsidR="00FF512E" w:rsidRDefault="00FF512E" w:rsidP="00E22E07">
      <w:pPr>
        <w:pStyle w:val="Pr-formataoHTML"/>
        <w:rPr>
          <w:rStyle w:val="hljs-comment"/>
        </w:rPr>
      </w:pPr>
    </w:p>
    <w:p w14:paraId="7885CB5F" w14:textId="3FD8030F" w:rsidR="00FF512E" w:rsidRDefault="00FF512E" w:rsidP="00E22E07">
      <w:pPr>
        <w:pStyle w:val="Pr-formataoHTML"/>
        <w:rPr>
          <w:rStyle w:val="hljs-comment"/>
        </w:rPr>
      </w:pPr>
    </w:p>
    <w:p w14:paraId="5D146472" w14:textId="725E5EC0" w:rsidR="00FF512E" w:rsidRDefault="00FF512E" w:rsidP="00E22E07">
      <w:pPr>
        <w:pStyle w:val="Pr-formataoHTML"/>
        <w:rPr>
          <w:rStyle w:val="hljs-comment"/>
        </w:rPr>
      </w:pPr>
    </w:p>
    <w:p w14:paraId="2965D6D3" w14:textId="77777777" w:rsidR="00FF512E" w:rsidRDefault="00FF512E" w:rsidP="00E22E07">
      <w:pPr>
        <w:pStyle w:val="Pr-formataoHTML"/>
        <w:rPr>
          <w:rStyle w:val="hljs-comment"/>
        </w:rPr>
      </w:pPr>
    </w:p>
    <w:p w14:paraId="13D566AC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INSERT INTO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ItemPedido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idProduto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quantidade)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VALUES</w:t>
      </w:r>
    </w:p>
    <w:p w14:paraId="7CD09957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proofErr w:type="gram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  </w:t>
      </w:r>
      <w:r w:rsidRPr="00FF512E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--</w:t>
      </w:r>
      <w:proofErr w:type="gramEnd"/>
      <w:r w:rsidRPr="00FF512E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 xml:space="preserve"> Pedido1</w:t>
      </w:r>
    </w:p>
    <w:p w14:paraId="69979C09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proofErr w:type="gram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  </w:t>
      </w:r>
      <w:r w:rsidRPr="00FF512E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--</w:t>
      </w:r>
      <w:proofErr w:type="gramEnd"/>
      <w:r w:rsidRPr="00FF512E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 xml:space="preserve"> Pedido2</w:t>
      </w:r>
    </w:p>
    <w:p w14:paraId="7849E1CE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4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proofErr w:type="gram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  </w:t>
      </w:r>
      <w:r w:rsidRPr="00FF512E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--</w:t>
      </w:r>
      <w:proofErr w:type="gramEnd"/>
      <w:r w:rsidRPr="00FF512E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 xml:space="preserve"> Pedido3</w:t>
      </w:r>
    </w:p>
    <w:p w14:paraId="181131A2" w14:textId="6F89C848" w:rsidR="00E22E07" w:rsidRDefault="00E22E07" w:rsidP="00E22E07">
      <w:pPr>
        <w:pStyle w:val="Pr-formataoHTML"/>
        <w:rPr>
          <w:rStyle w:val="CdigoHTML"/>
        </w:rPr>
      </w:pPr>
    </w:p>
    <w:p w14:paraId="6B8C2E27" w14:textId="77777777" w:rsidR="00FF512E" w:rsidRDefault="00FF512E" w:rsidP="00E22E07">
      <w:pPr>
        <w:pStyle w:val="Pr-formataoHTML"/>
        <w:rPr>
          <w:rStyle w:val="CdigoHTML"/>
        </w:rPr>
      </w:pPr>
    </w:p>
    <w:p w14:paraId="49B027A2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INSERT INTO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Entregador (nome)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VALUES</w:t>
      </w:r>
    </w:p>
    <w:p w14:paraId="05ED5177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'Motoboy1'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7C5AED03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'Motoboy2'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4743816D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'Motoboy3'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473E4841" w14:textId="7BD38813" w:rsidR="00E22E07" w:rsidRDefault="00E22E07" w:rsidP="00E22E07">
      <w:pPr>
        <w:pStyle w:val="Pr-formataoHTML"/>
        <w:rPr>
          <w:rStyle w:val="CdigoHTML"/>
        </w:rPr>
      </w:pPr>
    </w:p>
    <w:p w14:paraId="7D182F1E" w14:textId="77777777" w:rsidR="00FF512E" w:rsidRDefault="00FF512E" w:rsidP="00E22E07">
      <w:pPr>
        <w:pStyle w:val="Pr-formataoHTML"/>
        <w:rPr>
          <w:rStyle w:val="CdigoHTML"/>
        </w:rPr>
      </w:pPr>
    </w:p>
    <w:p w14:paraId="2594FAE2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INSERT INTO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Entrega (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idPedido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proofErr w:type="spellStart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idEntregador</w:t>
      </w:r>
      <w:proofErr w:type="spellEnd"/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FF512E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VALUES</w:t>
      </w:r>
    </w:p>
    <w:p w14:paraId="5F69787B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),</w:t>
      </w:r>
    </w:p>
    <w:p w14:paraId="6C3FF25A" w14:textId="77777777" w:rsidR="00FF512E" w:rsidRPr="00FF512E" w:rsidRDefault="00FF512E" w:rsidP="00FF51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FF512E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FF512E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3DBB9C99" w14:textId="77777777" w:rsidR="00E22E07" w:rsidRDefault="00E22E07" w:rsidP="00E22E07">
      <w:pPr>
        <w:pStyle w:val="Ttulo"/>
        <w:rPr>
          <w:rStyle w:val="Forte"/>
          <w:b w:val="0"/>
          <w:bCs w:val="0"/>
        </w:rPr>
      </w:pPr>
    </w:p>
    <w:p w14:paraId="5E5297B8" w14:textId="3CEFC3EE" w:rsidR="00751466" w:rsidRDefault="00751466" w:rsidP="008E1F2B">
      <w:pPr>
        <w:pStyle w:val="Ttulo"/>
        <w:jc w:val="center"/>
      </w:pPr>
      <w:r>
        <w:rPr>
          <w:rStyle w:val="Forte"/>
          <w:b w:val="0"/>
          <w:bCs w:val="0"/>
        </w:rPr>
        <w:lastRenderedPageBreak/>
        <w:t xml:space="preserve">3. </w:t>
      </w:r>
      <w:proofErr w:type="spellStart"/>
      <w:r>
        <w:rPr>
          <w:rStyle w:val="Forte"/>
          <w:b w:val="0"/>
          <w:bCs w:val="0"/>
        </w:rPr>
        <w:t>Resultados</w:t>
      </w:r>
      <w:proofErr w:type="spellEnd"/>
    </w:p>
    <w:p w14:paraId="016E60CB" w14:textId="77777777" w:rsidR="00472624" w:rsidRDefault="00472624" w:rsidP="00751466">
      <w:pPr>
        <w:pStyle w:val="NormalWeb"/>
      </w:pPr>
    </w:p>
    <w:p w14:paraId="0DB59663" w14:textId="77777777" w:rsidR="008E1F2B" w:rsidRDefault="008E1F2B" w:rsidP="00751466">
      <w:pPr>
        <w:pStyle w:val="NormalWeb"/>
      </w:pPr>
    </w:p>
    <w:p w14:paraId="219359E4" w14:textId="40C2D6C2" w:rsidR="00751466" w:rsidRDefault="00751466" w:rsidP="00751466">
      <w:pPr>
        <w:pStyle w:val="NormalWeb"/>
      </w:pPr>
      <w:r>
        <w:t>Exemplos de consultas SQL com respostas esperadas:</w:t>
      </w:r>
    </w:p>
    <w:p w14:paraId="2CEC56D2" w14:textId="20F9BB82" w:rsidR="00751466" w:rsidRDefault="00751466" w:rsidP="00751466">
      <w:pPr>
        <w:pStyle w:val="NormalWeb"/>
      </w:pPr>
      <w:r>
        <w:rPr>
          <w:rStyle w:val="Forte"/>
          <w:rFonts w:eastAsiaTheme="majorEastAsia"/>
        </w:rPr>
        <w:t>Consulta 1: Listar todos os clientes</w:t>
      </w:r>
      <w:r w:rsidR="00C257BF">
        <w:rPr>
          <w:rStyle w:val="Forte"/>
          <w:rFonts w:eastAsiaTheme="majorEastAsia"/>
        </w:rPr>
        <w:t xml:space="preserve"> </w:t>
      </w:r>
    </w:p>
    <w:p w14:paraId="01CB8BB6" w14:textId="77777777" w:rsidR="00751466" w:rsidRDefault="00751466" w:rsidP="00C257BF">
      <w:pPr>
        <w:pStyle w:val="Ttulo4"/>
      </w:pPr>
      <w:proofErr w:type="spellStart"/>
      <w:r>
        <w:t>sql</w:t>
      </w:r>
      <w:proofErr w:type="spellEnd"/>
    </w:p>
    <w:p w14:paraId="4B75AC3D" w14:textId="77777777" w:rsidR="00751466" w:rsidRDefault="00751466" w:rsidP="00C257BF">
      <w:pPr>
        <w:pStyle w:val="Ttulo4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r>
        <w:rPr>
          <w:rStyle w:val="hljs-operator"/>
        </w:rPr>
        <w:t>*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</w:t>
      </w:r>
      <w:proofErr w:type="spellStart"/>
      <w:r w:rsidRPr="008E1F2B">
        <w:rPr>
          <w:rStyle w:val="Forte"/>
        </w:rPr>
        <w:t>Cliente</w:t>
      </w:r>
      <w:proofErr w:type="spellEnd"/>
      <w:r w:rsidRPr="008E1F2B">
        <w:rPr>
          <w:rStyle w:val="Forte"/>
        </w:rPr>
        <w:t>;</w:t>
      </w:r>
    </w:p>
    <w:p w14:paraId="7C5D6F5B" w14:textId="77777777" w:rsidR="00751466" w:rsidRDefault="00751466" w:rsidP="00751466">
      <w:pPr>
        <w:pStyle w:val="NormalWeb"/>
      </w:pPr>
      <w:r>
        <w:rPr>
          <w:rStyle w:val="Forte"/>
          <w:rFonts w:eastAsiaTheme="majorEastAsia"/>
        </w:rPr>
        <w:t>Consulta 2: Listar todos os pedidos e seus valores</w:t>
      </w:r>
    </w:p>
    <w:p w14:paraId="2785F60A" w14:textId="77777777" w:rsidR="00751466" w:rsidRDefault="00751466" w:rsidP="00C257BF">
      <w:pPr>
        <w:pStyle w:val="Ttulo4"/>
      </w:pPr>
      <w:proofErr w:type="spellStart"/>
      <w:r>
        <w:t>sql</w:t>
      </w:r>
      <w:proofErr w:type="spellEnd"/>
    </w:p>
    <w:p w14:paraId="04FC20D0" w14:textId="77777777" w:rsidR="00751466" w:rsidRPr="008E1F2B" w:rsidRDefault="00751466" w:rsidP="00C257BF">
      <w:pPr>
        <w:pStyle w:val="Ttulo4"/>
        <w:rPr>
          <w:rStyle w:val="Forte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r>
        <w:rPr>
          <w:rStyle w:val="hljs-operator"/>
        </w:rPr>
        <w:t>*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</w:t>
      </w:r>
      <w:proofErr w:type="spellStart"/>
      <w:r w:rsidRPr="008E1F2B">
        <w:rPr>
          <w:rStyle w:val="Forte"/>
        </w:rPr>
        <w:t>Pedido</w:t>
      </w:r>
      <w:proofErr w:type="spellEnd"/>
      <w:r w:rsidRPr="008E1F2B">
        <w:rPr>
          <w:rStyle w:val="Forte"/>
        </w:rPr>
        <w:t>;</w:t>
      </w:r>
    </w:p>
    <w:p w14:paraId="5783724D" w14:textId="77777777" w:rsidR="00751466" w:rsidRDefault="00751466" w:rsidP="00751466">
      <w:pPr>
        <w:pStyle w:val="NormalWeb"/>
      </w:pPr>
      <w:r>
        <w:rPr>
          <w:rStyle w:val="Forte"/>
          <w:rFonts w:eastAsiaTheme="majorEastAsia"/>
        </w:rPr>
        <w:t>Consulta 3: Consultar os produtos de um pedido específico</w:t>
      </w:r>
    </w:p>
    <w:p w14:paraId="60915C50" w14:textId="2B3FA127" w:rsidR="00751466" w:rsidRDefault="00751466" w:rsidP="00C257BF">
      <w:pPr>
        <w:pStyle w:val="Ttulo4"/>
      </w:pPr>
      <w:proofErr w:type="spellStart"/>
      <w:r>
        <w:t>sql</w:t>
      </w:r>
      <w:proofErr w:type="spellEnd"/>
    </w:p>
    <w:p w14:paraId="438F4453" w14:textId="77777777" w:rsidR="00751466" w:rsidRDefault="00751466" w:rsidP="00C257BF">
      <w:pPr>
        <w:pStyle w:val="Ttulo4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proofErr w:type="spellStart"/>
      <w:proofErr w:type="gramStart"/>
      <w:r w:rsidRPr="008E1F2B">
        <w:rPr>
          <w:rStyle w:val="Forte"/>
        </w:rPr>
        <w:t>p.nome</w:t>
      </w:r>
      <w:proofErr w:type="spellEnd"/>
      <w:proofErr w:type="gramEnd"/>
      <w:r w:rsidRPr="008E1F2B">
        <w:rPr>
          <w:rStyle w:val="Forte"/>
        </w:rPr>
        <w:t xml:space="preserve">, </w:t>
      </w:r>
      <w:proofErr w:type="spellStart"/>
      <w:r w:rsidRPr="008E1F2B">
        <w:rPr>
          <w:rStyle w:val="Forte"/>
        </w:rPr>
        <w:t>ip.quantidade</w:t>
      </w:r>
      <w:proofErr w:type="spellEnd"/>
    </w:p>
    <w:p w14:paraId="6A3D0721" w14:textId="77777777" w:rsidR="00751466" w:rsidRPr="008E1F2B" w:rsidRDefault="00751466" w:rsidP="00C257BF">
      <w:pPr>
        <w:pStyle w:val="Ttulo4"/>
        <w:rPr>
          <w:rStyle w:val="Forte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</w:t>
      </w:r>
      <w:proofErr w:type="spellStart"/>
      <w:r w:rsidRPr="008E1F2B">
        <w:rPr>
          <w:rStyle w:val="Forte"/>
        </w:rPr>
        <w:t>Produto</w:t>
      </w:r>
      <w:proofErr w:type="spellEnd"/>
      <w:r w:rsidRPr="008E1F2B">
        <w:rPr>
          <w:rStyle w:val="Forte"/>
        </w:rPr>
        <w:t xml:space="preserve"> p</w:t>
      </w:r>
    </w:p>
    <w:p w14:paraId="42477B2B" w14:textId="77777777" w:rsidR="00751466" w:rsidRDefault="00751466" w:rsidP="00C257BF">
      <w:pPr>
        <w:pStyle w:val="Ttulo4"/>
        <w:rPr>
          <w:rStyle w:val="CdigoHTML"/>
        </w:rPr>
      </w:pPr>
      <w:r>
        <w:rPr>
          <w:rStyle w:val="hljs-keyword"/>
        </w:rPr>
        <w:t>JOIN</w:t>
      </w:r>
      <w:r>
        <w:rPr>
          <w:rStyle w:val="CdigoHTML"/>
        </w:rPr>
        <w:t xml:space="preserve"> </w:t>
      </w:r>
      <w:proofErr w:type="spellStart"/>
      <w:r w:rsidRPr="008E1F2B">
        <w:rPr>
          <w:rStyle w:val="Forte"/>
        </w:rPr>
        <w:t>ItensPedido</w:t>
      </w:r>
      <w:proofErr w:type="spellEnd"/>
      <w:r w:rsidRPr="008E1F2B">
        <w:rPr>
          <w:rStyle w:val="Forte"/>
        </w:rPr>
        <w:t xml:space="preserve"> </w:t>
      </w:r>
      <w:proofErr w:type="spellStart"/>
      <w:r w:rsidRPr="008E1F2B">
        <w:rPr>
          <w:rStyle w:val="Forte"/>
        </w:rPr>
        <w:t>ip</w:t>
      </w:r>
      <w:proofErr w:type="spellEnd"/>
      <w:r w:rsidRPr="008E1F2B">
        <w:rPr>
          <w:rStyle w:val="Forte"/>
        </w:rPr>
        <w:t xml:space="preserve"> ON </w:t>
      </w:r>
      <w:proofErr w:type="spellStart"/>
      <w:proofErr w:type="gramStart"/>
      <w:r w:rsidRPr="008E1F2B">
        <w:rPr>
          <w:rStyle w:val="Forte"/>
        </w:rPr>
        <w:t>p.idProduto</w:t>
      </w:r>
      <w:proofErr w:type="spellEnd"/>
      <w:proofErr w:type="gramEnd"/>
      <w:r w:rsidRPr="008E1F2B">
        <w:rPr>
          <w:rStyle w:val="Forte"/>
        </w:rPr>
        <w:t xml:space="preserve"> = </w:t>
      </w:r>
      <w:proofErr w:type="spellStart"/>
      <w:r w:rsidRPr="008E1F2B">
        <w:rPr>
          <w:rStyle w:val="Forte"/>
        </w:rPr>
        <w:t>ip.Produto_idProduto</w:t>
      </w:r>
      <w:proofErr w:type="spellEnd"/>
    </w:p>
    <w:p w14:paraId="4B4CF5F7" w14:textId="77777777" w:rsidR="00751466" w:rsidRDefault="00751466" w:rsidP="00C257BF">
      <w:pPr>
        <w:pStyle w:val="Ttulo4"/>
        <w:rPr>
          <w:rStyle w:val="CdigoHTML"/>
        </w:rPr>
      </w:pPr>
      <w:r>
        <w:rPr>
          <w:rStyle w:val="hljs-keyword"/>
        </w:rPr>
        <w:t>WHERE</w:t>
      </w:r>
      <w:r>
        <w:rPr>
          <w:rStyle w:val="CdigoHTML"/>
        </w:rPr>
        <w:t xml:space="preserve"> </w:t>
      </w:r>
      <w:proofErr w:type="spellStart"/>
      <w:proofErr w:type="gramStart"/>
      <w:r w:rsidRPr="008E1F2B">
        <w:rPr>
          <w:rStyle w:val="Forte"/>
        </w:rPr>
        <w:t>ip.Pedido</w:t>
      </w:r>
      <w:proofErr w:type="gramEnd"/>
      <w:r w:rsidRPr="008E1F2B">
        <w:rPr>
          <w:rStyle w:val="Forte"/>
        </w:rPr>
        <w:t>_idPedido</w:t>
      </w:r>
      <w:proofErr w:type="spellEnd"/>
      <w:r w:rsidRPr="008E1F2B">
        <w:rPr>
          <w:rStyle w:val="Forte"/>
        </w:rPr>
        <w:t xml:space="preserve"> = 1;</w:t>
      </w:r>
    </w:p>
    <w:p w14:paraId="6284DA4C" w14:textId="77777777" w:rsidR="00751466" w:rsidRDefault="00751466" w:rsidP="00751466">
      <w:pPr>
        <w:pStyle w:val="NormalWeb"/>
      </w:pPr>
      <w:r>
        <w:rPr>
          <w:rStyle w:val="Forte"/>
          <w:rFonts w:eastAsiaTheme="majorEastAsia"/>
        </w:rPr>
        <w:t>Consulta 4: Ver entregador responsável por cada entrega</w:t>
      </w:r>
    </w:p>
    <w:p w14:paraId="1DB78016" w14:textId="77777777" w:rsidR="00751466" w:rsidRDefault="00751466" w:rsidP="00C257BF">
      <w:pPr>
        <w:pStyle w:val="Ttulo4"/>
      </w:pPr>
      <w:proofErr w:type="spellStart"/>
      <w:r>
        <w:t>sql</w:t>
      </w:r>
      <w:proofErr w:type="spellEnd"/>
    </w:p>
    <w:p w14:paraId="1EFFC8E5" w14:textId="77777777" w:rsidR="00751466" w:rsidRDefault="00751466" w:rsidP="00C257BF">
      <w:pPr>
        <w:pStyle w:val="Ttulo4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proofErr w:type="spellStart"/>
      <w:proofErr w:type="gramStart"/>
      <w:r w:rsidRPr="008E1F2B">
        <w:rPr>
          <w:rStyle w:val="Forte"/>
        </w:rPr>
        <w:t>e.idPedido</w:t>
      </w:r>
      <w:proofErr w:type="spellEnd"/>
      <w:proofErr w:type="gramEnd"/>
      <w:r w:rsidRPr="008E1F2B">
        <w:rPr>
          <w:rStyle w:val="Forte"/>
        </w:rPr>
        <w:t xml:space="preserve">, </w:t>
      </w:r>
      <w:proofErr w:type="spellStart"/>
      <w:r w:rsidRPr="008E1F2B">
        <w:rPr>
          <w:rStyle w:val="Forte"/>
        </w:rPr>
        <w:t>en.nome</w:t>
      </w:r>
      <w:proofErr w:type="spellEnd"/>
    </w:p>
    <w:p w14:paraId="55CACDDC" w14:textId="1437E6CD" w:rsidR="00751466" w:rsidRPr="008E1F2B" w:rsidRDefault="00751466" w:rsidP="00C257BF">
      <w:pPr>
        <w:pStyle w:val="Ttulo4"/>
        <w:rPr>
          <w:rStyle w:val="Forte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</w:t>
      </w:r>
      <w:proofErr w:type="spellStart"/>
      <w:r w:rsidRPr="008E1F2B">
        <w:rPr>
          <w:rStyle w:val="Forte"/>
        </w:rPr>
        <w:t>Entrega</w:t>
      </w:r>
      <w:proofErr w:type="spellEnd"/>
      <w:r w:rsidRPr="008E1F2B">
        <w:rPr>
          <w:rStyle w:val="Forte"/>
        </w:rPr>
        <w:t xml:space="preserve"> e</w:t>
      </w:r>
    </w:p>
    <w:p w14:paraId="3F9DF9E0" w14:textId="6385A524" w:rsidR="00C257BF" w:rsidRPr="00C257BF" w:rsidRDefault="00C257BF" w:rsidP="00C257BF">
      <w:pPr>
        <w:pStyle w:val="Ttulo4"/>
      </w:pPr>
      <w:r w:rsidRPr="00C257BF">
        <w:t xml:space="preserve">JOIN </w:t>
      </w:r>
      <w:proofErr w:type="spellStart"/>
      <w:r w:rsidRPr="008E1F2B">
        <w:rPr>
          <w:rStyle w:val="Forte"/>
        </w:rPr>
        <w:t>Entregador</w:t>
      </w:r>
      <w:proofErr w:type="spellEnd"/>
      <w:r w:rsidRPr="008E1F2B">
        <w:rPr>
          <w:rStyle w:val="Forte"/>
        </w:rPr>
        <w:t xml:space="preserve"> </w:t>
      </w:r>
      <w:proofErr w:type="spellStart"/>
      <w:r w:rsidRPr="008E1F2B">
        <w:rPr>
          <w:rStyle w:val="Forte"/>
        </w:rPr>
        <w:t>en</w:t>
      </w:r>
      <w:proofErr w:type="spellEnd"/>
      <w:r w:rsidRPr="008E1F2B">
        <w:rPr>
          <w:rStyle w:val="Forte"/>
        </w:rPr>
        <w:t xml:space="preserve"> ON </w:t>
      </w:r>
      <w:proofErr w:type="spellStart"/>
      <w:proofErr w:type="gramStart"/>
      <w:r w:rsidRPr="008E1F2B">
        <w:rPr>
          <w:rStyle w:val="Forte"/>
        </w:rPr>
        <w:t>e.Entregador</w:t>
      </w:r>
      <w:proofErr w:type="gramEnd"/>
      <w:r w:rsidRPr="008E1F2B">
        <w:rPr>
          <w:rStyle w:val="Forte"/>
        </w:rPr>
        <w:t>_idEntregador</w:t>
      </w:r>
      <w:proofErr w:type="spellEnd"/>
      <w:r w:rsidRPr="008E1F2B">
        <w:rPr>
          <w:rStyle w:val="Forte"/>
        </w:rPr>
        <w:t xml:space="preserve"> = </w:t>
      </w:r>
      <w:proofErr w:type="spellStart"/>
      <w:r w:rsidRPr="008E1F2B">
        <w:rPr>
          <w:rStyle w:val="Forte"/>
        </w:rPr>
        <w:t>en.idEntregador</w:t>
      </w:r>
      <w:proofErr w:type="spellEnd"/>
      <w:r w:rsidRPr="008E1F2B">
        <w:rPr>
          <w:rStyle w:val="Forte"/>
        </w:rPr>
        <w:t>;</w:t>
      </w:r>
    </w:p>
    <w:p w14:paraId="22CC4709" w14:textId="46E6B201" w:rsidR="00E22E07" w:rsidRDefault="00E22E07" w:rsidP="00751466">
      <w:pPr>
        <w:pStyle w:val="Pr-formataoHTML"/>
        <w:rPr>
          <w:rStyle w:val="CdigoHTML"/>
        </w:rPr>
      </w:pPr>
    </w:p>
    <w:p w14:paraId="26522E07" w14:textId="77777777" w:rsidR="00751466" w:rsidRDefault="00751466" w:rsidP="00751466">
      <w:pPr>
        <w:pStyle w:val="Ttulo3"/>
      </w:pPr>
    </w:p>
    <w:p w14:paraId="36B9F057" w14:textId="77777777" w:rsidR="00E22E07" w:rsidRPr="00E22E07" w:rsidRDefault="00E22E07" w:rsidP="00E22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E22E0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seguir está um exemplo de resultado de uma consulta SQL que exibe o número do pedido, o nome do cliente, o valor total do pedido e o entregador responsável:</w:t>
      </w:r>
    </w:p>
    <w:p w14:paraId="1A78C1AC" w14:textId="45892C3A" w:rsidR="00E22E07" w:rsidRPr="00E22E07" w:rsidRDefault="00E22E07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sql</w:t>
      </w:r>
      <w:proofErr w:type="spellEnd"/>
    </w:p>
    <w:p w14:paraId="25AAB0E3" w14:textId="77777777" w:rsidR="00E22E07" w:rsidRPr="00E22E07" w:rsidRDefault="00E22E07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E22E07">
        <w:rPr>
          <w:rStyle w:val="Ttulo4Char"/>
          <w:lang w:val="pt-BR" w:eastAsia="pt-BR"/>
        </w:rPr>
        <w:t>SELECT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p.idPedido</w:t>
      </w:r>
      <w:proofErr w:type="spellEnd"/>
      <w:proofErr w:type="gram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, </w:t>
      </w: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c.nome</w:t>
      </w:r>
      <w:proofErr w:type="spell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AS cliente, </w:t>
      </w: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p.total</w:t>
      </w:r>
      <w:proofErr w:type="spell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, </w:t>
      </w: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e.nome</w:t>
      </w:r>
      <w:proofErr w:type="spell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AS entregador</w:t>
      </w:r>
    </w:p>
    <w:p w14:paraId="2050C04B" w14:textId="77777777" w:rsidR="00E22E07" w:rsidRPr="00E22E07" w:rsidRDefault="00E22E07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E22E07">
        <w:rPr>
          <w:rStyle w:val="Ttulo4Char"/>
          <w:lang w:val="pt-BR" w:eastAsia="pt-BR"/>
        </w:rPr>
        <w:t>FROM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Pedido p</w:t>
      </w:r>
    </w:p>
    <w:p w14:paraId="54EDD031" w14:textId="77777777" w:rsidR="00E22E07" w:rsidRPr="00E22E07" w:rsidRDefault="00E22E07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E22E07">
        <w:rPr>
          <w:rStyle w:val="Ttulo4Char"/>
          <w:lang w:val="pt-BR" w:eastAsia="pt-BR"/>
        </w:rPr>
        <w:t>JOIN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Cliente c ON </w:t>
      </w:r>
      <w:proofErr w:type="spellStart"/>
      <w:proofErr w:type="gram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p.idCliente</w:t>
      </w:r>
      <w:proofErr w:type="spellEnd"/>
      <w:proofErr w:type="gram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</w:t>
      </w: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c.idCliente</w:t>
      </w:r>
      <w:proofErr w:type="spellEnd"/>
    </w:p>
    <w:p w14:paraId="4258C490" w14:textId="77777777" w:rsidR="00E22E07" w:rsidRPr="00E22E07" w:rsidRDefault="00E22E07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E22E07">
        <w:rPr>
          <w:rStyle w:val="Ttulo4Char"/>
          <w:lang w:val="pt-BR" w:eastAsia="pt-BR"/>
        </w:rPr>
        <w:t>JOIN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Entrega </w:t>
      </w: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en</w:t>
      </w:r>
      <w:proofErr w:type="spell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ON </w:t>
      </w:r>
      <w:proofErr w:type="spellStart"/>
      <w:proofErr w:type="gram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p.idPedido</w:t>
      </w:r>
      <w:proofErr w:type="spellEnd"/>
      <w:proofErr w:type="gram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</w:t>
      </w: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en.idPedido</w:t>
      </w:r>
      <w:proofErr w:type="spellEnd"/>
    </w:p>
    <w:p w14:paraId="62799D34" w14:textId="4177D112" w:rsidR="00E22E07" w:rsidRDefault="00E22E07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E22E07">
        <w:rPr>
          <w:rStyle w:val="Ttulo4Char"/>
          <w:lang w:val="pt-BR" w:eastAsia="pt-BR"/>
        </w:rPr>
        <w:t>JOIN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Entregador e ON </w:t>
      </w:r>
      <w:proofErr w:type="spellStart"/>
      <w:proofErr w:type="gram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en.Entregador</w:t>
      </w:r>
      <w:proofErr w:type="gram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_idEntregador</w:t>
      </w:r>
      <w:proofErr w:type="spell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= </w:t>
      </w:r>
      <w:proofErr w:type="spellStart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e.idEntregador</w:t>
      </w:r>
      <w:proofErr w:type="spellEnd"/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;</w:t>
      </w:r>
    </w:p>
    <w:p w14:paraId="2C9C7782" w14:textId="09A17326" w:rsidR="008E1F2B" w:rsidRDefault="008E1F2B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</w:p>
    <w:p w14:paraId="11CB1FC5" w14:textId="388E8D6D" w:rsidR="008E1F2B" w:rsidRDefault="008E1F2B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</w:p>
    <w:p w14:paraId="4FD465AA" w14:textId="224D0726" w:rsidR="008E1F2B" w:rsidRDefault="008E1F2B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</w:p>
    <w:p w14:paraId="0017EEDC" w14:textId="31332E49" w:rsidR="008E1F2B" w:rsidRDefault="008E1F2B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</w:p>
    <w:p w14:paraId="1383817D" w14:textId="77777777" w:rsidR="008E1F2B" w:rsidRPr="00E22E07" w:rsidRDefault="008E1F2B" w:rsidP="00E22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</w:p>
    <w:p w14:paraId="44F36B18" w14:textId="77777777" w:rsidR="00E22E07" w:rsidRDefault="00E22E07" w:rsidP="00E22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24F8049F" wp14:editId="68BF5F70">
            <wp:extent cx="5731510" cy="139573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8C70" w14:textId="77777777" w:rsidR="00E22E07" w:rsidRDefault="00E22E07" w:rsidP="00E22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</w:p>
    <w:p w14:paraId="46A79DEE" w14:textId="77777777" w:rsidR="008E1F2B" w:rsidRDefault="008E1F2B" w:rsidP="00E22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</w:p>
    <w:p w14:paraId="43FD5BB6" w14:textId="370B46CB" w:rsidR="00E22E07" w:rsidRPr="00E22E07" w:rsidRDefault="00E22E07" w:rsidP="00E22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E22E07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Explicação:</w:t>
      </w:r>
      <w:r w:rsidRPr="00E22E0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A consulta faz uma junção entre as tabelas 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Pedido</w:t>
      </w:r>
      <w:r w:rsidRPr="00E22E0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Cliente</w:t>
      </w:r>
      <w:r w:rsidRPr="00E22E0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Entrega</w:t>
      </w:r>
      <w:r w:rsidRPr="00E22E0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r w:rsidRPr="00E22E07">
        <w:rPr>
          <w:rFonts w:ascii="Courier New" w:eastAsia="Times New Roman" w:hAnsi="Courier New" w:cs="Courier New"/>
          <w:sz w:val="20"/>
          <w:szCs w:val="20"/>
          <w:lang w:val="pt-BR" w:eastAsia="pt-BR"/>
        </w:rPr>
        <w:t>Entregador</w:t>
      </w:r>
      <w:r w:rsidRPr="00E22E0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retornar um resumo completo de cada pedido. Ela mostra o nome do cliente que realizou o pedido, o valor total e o entregador que realizou a entrega. Essa consulta é útil para gerar relatórios de entregas e verificar a distribuição de pedidos entre entregadores.</w:t>
      </w:r>
    </w:p>
    <w:p w14:paraId="319368D5" w14:textId="112CE6AB" w:rsidR="00472624" w:rsidRDefault="00751466" w:rsidP="00472624">
      <w:pPr>
        <w:pStyle w:val="Ttulo3"/>
      </w:pPr>
      <w:r>
        <w:br w:type="page"/>
      </w:r>
    </w:p>
    <w:p w14:paraId="7F297157" w14:textId="21308E07" w:rsidR="00472624" w:rsidRDefault="00472624" w:rsidP="00472624">
      <w:pPr>
        <w:rPr>
          <w:lang w:val="pt-BR"/>
        </w:rPr>
      </w:pPr>
      <w:r>
        <w:rPr>
          <w:lang w:val="pt-BR"/>
        </w:rPr>
        <w:lastRenderedPageBreak/>
        <w:t xml:space="preserve">        </w:t>
      </w:r>
    </w:p>
    <w:p w14:paraId="5EC560E2" w14:textId="77777777" w:rsidR="00472624" w:rsidRPr="00751466" w:rsidRDefault="00472624" w:rsidP="00472624">
      <w:pPr>
        <w:rPr>
          <w:lang w:val="pt-BR"/>
        </w:rPr>
      </w:pPr>
    </w:p>
    <w:p w14:paraId="4EFCB06B" w14:textId="77777777" w:rsidR="00472624" w:rsidRDefault="00472624" w:rsidP="00472624">
      <w:pPr>
        <w:pStyle w:val="Ttulo"/>
        <w:jc w:val="center"/>
      </w:pPr>
      <w:r>
        <w:rPr>
          <w:rStyle w:val="Forte"/>
          <w:b w:val="0"/>
          <w:bCs w:val="0"/>
        </w:rPr>
        <w:t xml:space="preserve">4. </w:t>
      </w:r>
      <w:proofErr w:type="spellStart"/>
      <w:r>
        <w:rPr>
          <w:rStyle w:val="Forte"/>
          <w:b w:val="0"/>
          <w:bCs w:val="0"/>
        </w:rPr>
        <w:t>Conclusão</w:t>
      </w:r>
      <w:proofErr w:type="spellEnd"/>
    </w:p>
    <w:p w14:paraId="2BE3C1F3" w14:textId="77777777" w:rsidR="00472624" w:rsidRDefault="00472624" w:rsidP="00472624">
      <w:pPr>
        <w:pStyle w:val="NormalWeb"/>
      </w:pPr>
    </w:p>
    <w:p w14:paraId="61458848" w14:textId="77777777" w:rsidR="00472624" w:rsidRDefault="00472624" w:rsidP="00472624">
      <w:pPr>
        <w:pStyle w:val="NormalWeb"/>
      </w:pPr>
    </w:p>
    <w:p w14:paraId="26565522" w14:textId="77777777" w:rsidR="00472624" w:rsidRDefault="00472624" w:rsidP="00472624">
      <w:pPr>
        <w:pStyle w:val="NormalWeb"/>
      </w:pPr>
    </w:p>
    <w:p w14:paraId="58153E41" w14:textId="77777777" w:rsidR="00472624" w:rsidRDefault="00472624" w:rsidP="00472624">
      <w:pPr>
        <w:pStyle w:val="NormalWeb"/>
      </w:pPr>
    </w:p>
    <w:p w14:paraId="6647BBC7" w14:textId="77777777" w:rsidR="00472624" w:rsidRDefault="00472624" w:rsidP="00472624">
      <w:pPr>
        <w:pStyle w:val="NormalWeb"/>
      </w:pPr>
    </w:p>
    <w:p w14:paraId="4F08C752" w14:textId="42021E0D" w:rsidR="00472624" w:rsidRDefault="00472624" w:rsidP="00472624">
      <w:pPr>
        <w:pStyle w:val="Ttulo2"/>
      </w:pPr>
      <w:r>
        <w:t xml:space="preserve">A </w:t>
      </w:r>
      <w:proofErr w:type="spellStart"/>
      <w:r>
        <w:t>criação</w:t>
      </w:r>
      <w:proofErr w:type="spellEnd"/>
      <w:r>
        <w:t xml:space="preserve"> do banco de dados para a Pizzaria do Messi permitiu </w:t>
      </w:r>
      <w:proofErr w:type="gramStart"/>
      <w:r>
        <w:t>a</w:t>
      </w:r>
      <w:proofErr w:type="gramEnd"/>
      <w:r>
        <w:t xml:space="preserve"> organização eficiente dos dados relacionados aos pedidos, clientes, entregas e produtos. Através da modelagem conceitual, lógica e física, foi possível representar todas as entidades e seus relacionamentos de forma clara e estruturada. O uso de SQL para consultas demonstrou a capacidade do sistema em fornecer informações úteis para a gestão do negócio. Com isso, a pizzaria poderá melhorar sua operação e atendimento aos clientes.</w:t>
      </w:r>
    </w:p>
    <w:p w14:paraId="0EEB8546" w14:textId="73EE1F1F" w:rsidR="00751466" w:rsidRDefault="00751466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24035C7D" w14:textId="12CE1E16" w:rsidR="00751466" w:rsidRPr="00751466" w:rsidRDefault="00751466" w:rsidP="00751466">
      <w:pPr>
        <w:rPr>
          <w:lang w:val="pt-BR"/>
        </w:rPr>
      </w:pPr>
    </w:p>
    <w:sectPr w:rsidR="00751466" w:rsidRPr="00751466" w:rsidSect="005412D4">
      <w:foot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BB40" w14:textId="77777777" w:rsidR="00751466" w:rsidRDefault="00751466">
      <w:pPr>
        <w:spacing w:after="0" w:line="240" w:lineRule="auto"/>
      </w:pPr>
      <w:r>
        <w:separator/>
      </w:r>
    </w:p>
  </w:endnote>
  <w:endnote w:type="continuationSeparator" w:id="0">
    <w:p w14:paraId="060A484D" w14:textId="77777777" w:rsidR="00751466" w:rsidRDefault="0075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5BD5C" w14:textId="77777777" w:rsidR="0013591F" w:rsidRDefault="000A0F9B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3779" w14:textId="77777777" w:rsidR="00751466" w:rsidRDefault="00751466">
      <w:pPr>
        <w:spacing w:after="0" w:line="240" w:lineRule="auto"/>
      </w:pPr>
      <w:r>
        <w:separator/>
      </w:r>
    </w:p>
  </w:footnote>
  <w:footnote w:type="continuationSeparator" w:id="0">
    <w:p w14:paraId="79BEEC51" w14:textId="77777777" w:rsidR="00751466" w:rsidRDefault="0075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B1EC8"/>
    <w:multiLevelType w:val="multilevel"/>
    <w:tmpl w:val="324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1C06C4"/>
    <w:multiLevelType w:val="multilevel"/>
    <w:tmpl w:val="05E21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12614FBA"/>
    <w:multiLevelType w:val="multilevel"/>
    <w:tmpl w:val="8B9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B5897"/>
    <w:multiLevelType w:val="multilevel"/>
    <w:tmpl w:val="E4D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24372"/>
    <w:multiLevelType w:val="multilevel"/>
    <w:tmpl w:val="1F766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3BE2DCF"/>
    <w:multiLevelType w:val="multilevel"/>
    <w:tmpl w:val="1960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13F77"/>
    <w:multiLevelType w:val="multilevel"/>
    <w:tmpl w:val="F02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8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E0B78"/>
    <w:multiLevelType w:val="multilevel"/>
    <w:tmpl w:val="4ACA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2D5167"/>
    <w:multiLevelType w:val="multilevel"/>
    <w:tmpl w:val="51B6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22"/>
  </w:num>
  <w:num w:numId="14">
    <w:abstractNumId w:val="21"/>
  </w:num>
  <w:num w:numId="15">
    <w:abstractNumId w:val="24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4"/>
  </w:num>
  <w:num w:numId="29">
    <w:abstractNumId w:val="20"/>
  </w:num>
  <w:num w:numId="30">
    <w:abstractNumId w:val="23"/>
  </w:num>
  <w:num w:numId="31">
    <w:abstractNumId w:val="12"/>
  </w:num>
  <w:num w:numId="32">
    <w:abstractNumId w:val="13"/>
  </w:num>
  <w:num w:numId="33">
    <w:abstractNumId w:val="16"/>
  </w:num>
  <w:num w:numId="34">
    <w:abstractNumId w:val="1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66"/>
    <w:rsid w:val="00010436"/>
    <w:rsid w:val="000A0F9B"/>
    <w:rsid w:val="00123E1E"/>
    <w:rsid w:val="0013591F"/>
    <w:rsid w:val="00216BF8"/>
    <w:rsid w:val="0024640E"/>
    <w:rsid w:val="00277B2D"/>
    <w:rsid w:val="002C1B16"/>
    <w:rsid w:val="002D46BE"/>
    <w:rsid w:val="00472624"/>
    <w:rsid w:val="005412D4"/>
    <w:rsid w:val="005E37A4"/>
    <w:rsid w:val="005E7691"/>
    <w:rsid w:val="007073A7"/>
    <w:rsid w:val="00751466"/>
    <w:rsid w:val="00771F16"/>
    <w:rsid w:val="00772C51"/>
    <w:rsid w:val="0078294C"/>
    <w:rsid w:val="007A371B"/>
    <w:rsid w:val="008B6008"/>
    <w:rsid w:val="008E1F2B"/>
    <w:rsid w:val="00971DEC"/>
    <w:rsid w:val="0097277D"/>
    <w:rsid w:val="00A17319"/>
    <w:rsid w:val="00B64B70"/>
    <w:rsid w:val="00B66857"/>
    <w:rsid w:val="00BA3B94"/>
    <w:rsid w:val="00C07BE9"/>
    <w:rsid w:val="00C257BF"/>
    <w:rsid w:val="00D44A6E"/>
    <w:rsid w:val="00E045A4"/>
    <w:rsid w:val="00E22E07"/>
    <w:rsid w:val="00F0623D"/>
    <w:rsid w:val="00F9577D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FDDD4"/>
  <w15:chartTrackingRefBased/>
  <w15:docId w15:val="{66D2A182-1933-4FB4-AF58-1361673E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22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257BF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har"/>
    <w:autoRedefine/>
    <w:uiPriority w:val="9"/>
    <w:unhideWhenUsed/>
    <w:qFormat/>
    <w:rsid w:val="00E04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32"/>
      <w:szCs w:val="32"/>
    </w:rPr>
  </w:style>
  <w:style w:type="paragraph" w:styleId="Ttulo8">
    <w:name w:val="heading 8"/>
    <w:basedOn w:val="Normal"/>
    <w:next w:val="Normal"/>
    <w:link w:val="Ttulo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E0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514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257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har">
    <w:name w:val="Título 7 Char"/>
    <w:basedOn w:val="Fontepargpadro"/>
    <w:link w:val="Ttulo7"/>
    <w:uiPriority w:val="9"/>
    <w:rsid w:val="00E045A4"/>
    <w:rPr>
      <w:rFonts w:asciiTheme="majorHAnsi" w:eastAsiaTheme="majorEastAsia" w:hAnsiTheme="majorHAnsi" w:cstheme="majorBidi"/>
      <w:i/>
      <w:iCs/>
      <w:sz w:val="32"/>
      <w:szCs w:val="3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eIntensa">
    <w:name w:val="Intense Emphasis"/>
    <w:basedOn w:val="Fontepargpadro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A0F9B"/>
    <w:rPr>
      <w:i/>
      <w:iCs/>
      <w:color w:val="0D567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85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6685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6685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6685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85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685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6685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685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685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685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6685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6685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B66857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8B6008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008"/>
  </w:style>
  <w:style w:type="paragraph" w:styleId="Rodap">
    <w:name w:val="footer"/>
    <w:basedOn w:val="Normal"/>
    <w:link w:val="RodapChar"/>
    <w:uiPriority w:val="99"/>
    <w:unhideWhenUsed/>
    <w:rsid w:val="008B6008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008"/>
  </w:style>
  <w:style w:type="paragraph" w:styleId="PargrafodaLista">
    <w:name w:val="List Paragraph"/>
    <w:basedOn w:val="Normal"/>
    <w:uiPriority w:val="34"/>
    <w:unhideWhenUsed/>
    <w:qFormat/>
    <w:rsid w:val="0075146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51466"/>
    <w:rPr>
      <w:b/>
      <w:bCs/>
    </w:rPr>
  </w:style>
  <w:style w:type="paragraph" w:styleId="NormalWeb">
    <w:name w:val="Normal (Web)"/>
    <w:basedOn w:val="Normal"/>
    <w:uiPriority w:val="99"/>
    <w:unhideWhenUsed/>
    <w:rsid w:val="0075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hljs-keyword">
    <w:name w:val="hljs-keyword"/>
    <w:basedOn w:val="Fontepargpadro"/>
    <w:rsid w:val="00751466"/>
  </w:style>
  <w:style w:type="character" w:customStyle="1" w:styleId="hljs-operator">
    <w:name w:val="hljs-operator"/>
    <w:basedOn w:val="Fontepargpadro"/>
    <w:rsid w:val="00751466"/>
  </w:style>
  <w:style w:type="character" w:customStyle="1" w:styleId="hljs-number">
    <w:name w:val="hljs-number"/>
    <w:basedOn w:val="Fontepargpadro"/>
    <w:rsid w:val="00751466"/>
  </w:style>
  <w:style w:type="character" w:customStyle="1" w:styleId="hljs-type">
    <w:name w:val="hljs-type"/>
    <w:basedOn w:val="Fontepargpadro"/>
    <w:rsid w:val="00E22E07"/>
  </w:style>
  <w:style w:type="character" w:customStyle="1" w:styleId="hljs-comment">
    <w:name w:val="hljs-comment"/>
    <w:basedOn w:val="Fontepargpadro"/>
    <w:rsid w:val="00E22E07"/>
  </w:style>
  <w:style w:type="character" w:customStyle="1" w:styleId="hljs-string">
    <w:name w:val="hljs-string"/>
    <w:basedOn w:val="Fontepargpadro"/>
    <w:rsid w:val="00E22E07"/>
  </w:style>
  <w:style w:type="character" w:styleId="nfase">
    <w:name w:val="Emphasis"/>
    <w:basedOn w:val="Fontepargpadro"/>
    <w:uiPriority w:val="20"/>
    <w:qFormat/>
    <w:rsid w:val="00E22E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\AppData\Roaming\Microsoft\Templates\Design%20de%20especifica&#231;&#245;es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54EE-CDF7-4501-89CA-89ADA3BA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de especificações (em branco)</Template>
  <TotalTime>1</TotalTime>
  <Pages>11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Guthierry Silva</cp:lastModifiedBy>
  <cp:revision>2</cp:revision>
  <dcterms:created xsi:type="dcterms:W3CDTF">2025-06-09T02:26:00Z</dcterms:created>
  <dcterms:modified xsi:type="dcterms:W3CDTF">2025-06-09T02:26:00Z</dcterms:modified>
</cp:coreProperties>
</file>